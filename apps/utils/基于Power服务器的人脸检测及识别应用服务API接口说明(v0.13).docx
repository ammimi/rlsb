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56" w:rsidRPr="00D50F1C" w:rsidRDefault="008D5956" w:rsidP="0029665A">
      <w:pPr>
        <w:jc w:val="center"/>
        <w:rPr>
          <w:rFonts w:ascii="宋体" w:cs="宋体"/>
        </w:rPr>
      </w:pPr>
    </w:p>
    <w:p w:rsidR="008D5956" w:rsidRPr="00D50F1C" w:rsidRDefault="008D5956" w:rsidP="0029665A">
      <w:pPr>
        <w:jc w:val="center"/>
        <w:rPr>
          <w:rFonts w:ascii="宋体" w:cs="宋体"/>
        </w:rPr>
      </w:pPr>
    </w:p>
    <w:p w:rsidR="008D5956" w:rsidRPr="00D50F1C" w:rsidRDefault="008D5956" w:rsidP="0029665A">
      <w:pPr>
        <w:jc w:val="center"/>
        <w:rPr>
          <w:rFonts w:ascii="宋体" w:cs="宋体"/>
          <w:b/>
          <w:bCs/>
          <w:sz w:val="32"/>
          <w:szCs w:val="32"/>
        </w:rPr>
      </w:pPr>
      <w:r w:rsidRPr="00D50F1C">
        <w:rPr>
          <w:rFonts w:ascii="宋体" w:hAnsi="宋体" w:cs="宋体" w:hint="eastAsia"/>
          <w:b/>
          <w:bCs/>
          <w:sz w:val="32"/>
          <w:szCs w:val="32"/>
        </w:rPr>
        <w:t>基于</w:t>
      </w:r>
      <w:r w:rsidRPr="00D50F1C">
        <w:rPr>
          <w:rFonts w:ascii="宋体" w:hAnsi="宋体" w:cs="宋体"/>
          <w:b/>
          <w:bCs/>
          <w:sz w:val="32"/>
          <w:szCs w:val="32"/>
        </w:rPr>
        <w:t>Power</w:t>
      </w:r>
      <w:r w:rsidRPr="00D50F1C">
        <w:rPr>
          <w:rFonts w:ascii="宋体" w:hAnsi="宋体" w:cs="宋体" w:hint="eastAsia"/>
          <w:b/>
          <w:bCs/>
          <w:sz w:val="32"/>
          <w:szCs w:val="32"/>
        </w:rPr>
        <w:t>服务器的人脸检测及识别应用服务</w:t>
      </w:r>
      <w:r w:rsidRPr="00D50F1C">
        <w:rPr>
          <w:rFonts w:ascii="宋体" w:hAnsi="宋体" w:cs="宋体"/>
          <w:b/>
          <w:bCs/>
          <w:sz w:val="32"/>
          <w:szCs w:val="32"/>
        </w:rPr>
        <w:t>API</w:t>
      </w:r>
      <w:r w:rsidRPr="00D50F1C">
        <w:rPr>
          <w:rFonts w:ascii="宋体" w:hAnsi="宋体" w:cs="宋体" w:hint="eastAsia"/>
          <w:b/>
          <w:bCs/>
          <w:sz w:val="32"/>
          <w:szCs w:val="32"/>
        </w:rPr>
        <w:t>接口说明</w:t>
      </w:r>
    </w:p>
    <w:p w:rsidR="008D5956" w:rsidRPr="00D50F1C" w:rsidRDefault="008D5956" w:rsidP="000C211D">
      <w:pPr>
        <w:jc w:val="center"/>
        <w:rPr>
          <w:rFonts w:ascii="宋体" w:cs="宋体"/>
          <w:b/>
          <w:bCs/>
          <w:sz w:val="32"/>
          <w:szCs w:val="32"/>
        </w:rPr>
      </w:pPr>
      <w:r w:rsidRPr="00D50F1C">
        <w:rPr>
          <w:rFonts w:ascii="宋体" w:hAnsi="宋体" w:cs="宋体"/>
          <w:b/>
          <w:bCs/>
          <w:sz w:val="32"/>
          <w:szCs w:val="32"/>
        </w:rPr>
        <w:t>Version 0.13</w:t>
      </w:r>
    </w:p>
    <w:p w:rsidR="008D5956" w:rsidRPr="00D50F1C" w:rsidRDefault="008D5956" w:rsidP="000C211D">
      <w:pPr>
        <w:jc w:val="center"/>
        <w:rPr>
          <w:rFonts w:ascii="宋体" w:cs="宋体"/>
        </w:rPr>
      </w:pPr>
      <w:r w:rsidRPr="00D50F1C">
        <w:rPr>
          <w:rFonts w:ascii="宋体" w:hAnsi="宋体" w:cs="宋体" w:hint="eastAsia"/>
        </w:rPr>
        <w:t>杨林</w:t>
      </w:r>
      <w:r w:rsidRPr="00D50F1C">
        <w:rPr>
          <w:rFonts w:ascii="宋体" w:hAnsi="宋体" w:cs="宋体"/>
        </w:rPr>
        <w:t xml:space="preserve"> 2018-11-29</w:t>
      </w:r>
    </w:p>
    <w:p w:rsidR="008D5956" w:rsidRPr="00D50F1C" w:rsidRDefault="008D5956" w:rsidP="000C211D">
      <w:pPr>
        <w:jc w:val="center"/>
        <w:rPr>
          <w:rFonts w:ascii="宋体" w:cs="宋体"/>
        </w:rPr>
      </w:pPr>
    </w:p>
    <w:p w:rsidR="008D5956" w:rsidRPr="00D50F1C" w:rsidRDefault="008D5956" w:rsidP="0029665A">
      <w:pPr>
        <w:jc w:val="center"/>
        <w:rPr>
          <w:rFonts w:ascii="宋体" w:cs="宋体"/>
        </w:rPr>
      </w:pP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  <w:sz w:val="24"/>
          <w:szCs w:val="24"/>
        </w:rPr>
      </w:pPr>
      <w:r w:rsidRPr="00D50F1C">
        <w:rPr>
          <w:rFonts w:ascii="宋体" w:hAnsi="宋体" w:cs="宋体" w:hint="eastAsia"/>
          <w:b/>
          <w:bCs/>
          <w:color w:val="000000"/>
          <w:sz w:val="24"/>
          <w:szCs w:val="24"/>
        </w:rPr>
        <w:t>一、人脸样本数据管理</w:t>
      </w: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1.</w:t>
      </w:r>
      <w:r w:rsidRPr="00D50F1C">
        <w:rPr>
          <w:rFonts w:ascii="宋体" w:hAnsi="宋体" w:cs="宋体" w:hint="eastAsia"/>
          <w:b/>
          <w:bCs/>
          <w:color w:val="000000"/>
        </w:rPr>
        <w:t>添加人脸样本图像数据服务接口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236F46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接口说明：向人脸样本数据库中添加新的人脸样本数据</w:t>
      </w:r>
    </w:p>
    <w:p w:rsidR="008D5956" w:rsidRPr="00D50F1C" w:rsidRDefault="008D5956" w:rsidP="00236F46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236F46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236F46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http://192.168.1.219/v0.13/facemng/add</w:t>
      </w:r>
    </w:p>
    <w:p w:rsidR="008D5956" w:rsidRPr="00D50F1C" w:rsidRDefault="008D5956" w:rsidP="00236F46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6"/>
        <w:gridCol w:w="1155"/>
        <w:gridCol w:w="1558"/>
        <w:gridCol w:w="3493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face_image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人脸图片文件数据（注：请求的图片需经过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编码指将图片数据编码成一串字符串，使用该字符串代替图像地址。可以首先得到图片的二进制，然后用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格式编码即可。另外，图片的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编码是不应包含图片头的，如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data:image/jpg;base64,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）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image_file_extention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原始图片文件格式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: "jpeg", "png", "jpg"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等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image_file_extention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人脸样本图像数据添加是否成功，若添加成功，则其值为”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添加失败时其值为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face_img_url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添加失败时其值为空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添加成功时其值为空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59793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59793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F434D4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http://192.168.1.219/v0.13/facemng/add?client_id=22345&amp;client_secret=abc123&amp;face_name=liyang&amp;face_cname=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&amp;face_image=kjggkekskgjuuiyiuytrregksldlgjgkdjgrtu5ereetrtkfdgjgjfdkfgjfgkfgjkfgjfkgjkfgjwqswdefdgfgeterter&amp;image_file_extention=jpeg&amp;timestamp=13467788899&amp;signature=hkk33djtjrt3433gg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F7656C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添加成功：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 "http://192.168.1.219/all_known_face_imgs/33/liyang.jpeg",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E846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添加失败：</w:t>
      </w:r>
    </w:p>
    <w:p w:rsidR="008D5956" w:rsidRPr="00D50F1C" w:rsidRDefault="008D5956" w:rsidP="00E846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E846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2.</w:t>
      </w:r>
      <w:r w:rsidRPr="00D50F1C">
        <w:rPr>
          <w:rFonts w:ascii="宋体" w:hAnsi="宋体" w:cs="宋体" w:hint="eastAsia"/>
          <w:b/>
          <w:bCs/>
          <w:color w:val="000000"/>
        </w:rPr>
        <w:t>删除人脸样本图像数据服务接口</w:t>
      </w:r>
    </w:p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接口说明：根据人脸样本数据唯一标识</w:t>
      </w:r>
      <w:r w:rsidRPr="00D50F1C">
        <w:rPr>
          <w:rFonts w:ascii="宋体" w:hAnsi="宋体" w:cs="宋体"/>
          <w:color w:val="000000"/>
        </w:rPr>
        <w:t>ID(face_id)</w:t>
      </w:r>
      <w:r w:rsidRPr="00D50F1C">
        <w:rPr>
          <w:rFonts w:ascii="宋体" w:hAnsi="宋体" w:cs="宋体" w:hint="eastAsia"/>
          <w:color w:val="000000"/>
        </w:rPr>
        <w:t>，将该人脸样本数据从人脸样本数据库中删除</w:t>
      </w:r>
    </w:p>
    <w:p w:rsidR="008D5956" w:rsidRPr="00D50F1C" w:rsidRDefault="008D5956" w:rsidP="00C469C2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C469C2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http://192.168.1.219/v0.13/facemng/delete</w:t>
      </w:r>
    </w:p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C469C2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469C2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人脸样本数据删除是否成功，若删除成功，则其值为”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删除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C469C2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B6133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http://192.168.1.219/v0.13/facemng/delete?client_id=22345&amp;client_secret=abc123&amp;face_id=22345_1010&amp;timestamp=13467788899&amp;signature=hkk33djtjrt34vddv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删除成功：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删除失败：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B61338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3.</w:t>
      </w:r>
      <w:r w:rsidRPr="00D50F1C">
        <w:rPr>
          <w:rFonts w:ascii="宋体" w:hAnsi="宋体" w:cs="宋体" w:hint="eastAsia"/>
          <w:b/>
          <w:bCs/>
          <w:color w:val="000000"/>
        </w:rPr>
        <w:t>更新人脸样本数据信息服务接口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接口说明：根据人脸样本数据唯一标识</w:t>
      </w:r>
      <w:r w:rsidRPr="00D50F1C">
        <w:rPr>
          <w:rFonts w:ascii="宋体" w:hAnsi="宋体" w:cs="宋体"/>
          <w:color w:val="000000"/>
        </w:rPr>
        <w:t>ID(face_id)</w:t>
      </w:r>
      <w:r w:rsidRPr="00D50F1C">
        <w:rPr>
          <w:rFonts w:ascii="宋体" w:hAnsi="宋体" w:cs="宋体" w:hint="eastAsia"/>
          <w:color w:val="000000"/>
        </w:rPr>
        <w:t>，在人脸样本数据库中将该人脸样本数据信息进行更新</w:t>
      </w:r>
    </w:p>
    <w:p w:rsidR="008D5956" w:rsidRPr="00D50F1C" w:rsidRDefault="008D5956" w:rsidP="00B6133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B6133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http://192.168.1.219/v0.13/facemng/update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6"/>
        <w:gridCol w:w="1214"/>
        <w:gridCol w:w="1687"/>
        <w:gridCol w:w="3305"/>
      </w:tblGrid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face_image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人脸图片文件数据（注：请求的图片需经过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编码指将图片数据编码成一串字符串，使用该字符串代替图像地址。可以首先得到图片的二进制，然后用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格式编码即可。另外，图片的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编码是不应包含图片头的，如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data:image/jpg;base64,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）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image_file_extention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原始图片文件格式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: "jpeg", "png", "jpg"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等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3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image_file_extention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B6133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人脸样本图像数据更新是否成功，若更新成功，则其值为”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face_img_url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更新失败时其值为空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更新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C87487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57596C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http://192.168.1.219/v0.13/facemng/update</w:t>
      </w:r>
      <w:hyperlink r:id="rId7" w:history="1">
        <w:r w:rsidRPr="00D50F1C">
          <w:rPr>
            <w:rStyle w:val="Hyperlink"/>
            <w:rFonts w:ascii="宋体" w:hAnsi="宋体" w:cs="宋体"/>
            <w:color w:val="000000"/>
          </w:rPr>
          <w:t>?client_id=22345&amp;client_secret=abc123&amp;face_id=22345_1010&amp;</w:t>
        </w:r>
        <w:r w:rsidRPr="00D50F1C">
          <w:rPr>
            <w:rStyle w:val="Hyperlink"/>
            <w:rFonts w:ascii="宋体" w:hAnsi="宋体" w:cs="宋体"/>
            <w:color w:val="000000"/>
            <w:shd w:val="clear" w:color="auto" w:fill="F7F7F7"/>
          </w:rPr>
          <w:t>face_name=liyang&amp;face_cname</w:t>
        </w:r>
      </w:hyperlink>
      <w:r w:rsidRPr="00D50F1C">
        <w:rPr>
          <w:rFonts w:ascii="宋体" w:hAnsi="宋体" w:cs="宋体"/>
          <w:color w:val="000000"/>
          <w:shd w:val="clear" w:color="auto" w:fill="F7F7F7"/>
        </w:rPr>
        <w:t>=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&amp;face_image=kjggkekskgjuuiyiuytrregksldlgjgkdjgrtu5ereetrtkfdgjgjfdkfgjfgkfgjkfgjfkgjkfgjwqswdefdgfgeterter&amp;timestamp=13467788899&amp;signature=hkk33djtjrt34hhgtg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更新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 "http://192.168.1.219/all_known_face_imgs/33/liyang.jpeg",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更新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B6133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4.</w:t>
      </w:r>
      <w:r w:rsidRPr="00D50F1C">
        <w:rPr>
          <w:rFonts w:ascii="宋体" w:hAnsi="宋体" w:cs="宋体" w:hint="eastAsia"/>
          <w:b/>
          <w:bCs/>
          <w:color w:val="000000"/>
        </w:rPr>
        <w:t>获取人脸样本数据信息服务接口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87487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接口说明：根据人脸样本数据唯一标识</w:t>
      </w:r>
      <w:r w:rsidRPr="00D50F1C">
        <w:rPr>
          <w:rFonts w:ascii="宋体" w:hAnsi="宋体" w:cs="宋体"/>
          <w:color w:val="000000"/>
        </w:rPr>
        <w:t>ID(face_id)</w:t>
      </w:r>
      <w:r w:rsidRPr="00D50F1C">
        <w:rPr>
          <w:rFonts w:ascii="宋体" w:hAnsi="宋体" w:cs="宋体" w:hint="eastAsia"/>
          <w:color w:val="000000"/>
        </w:rPr>
        <w:t>，从人脸样本数据库中获取该人脸样本数据信息</w:t>
      </w:r>
    </w:p>
    <w:p w:rsidR="008D5956" w:rsidRPr="00D50F1C" w:rsidRDefault="008D5956" w:rsidP="00C87487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C87487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C87487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http://192.168.1.219/v0.13/facemng/get</w:t>
      </w:r>
    </w:p>
    <w:p w:rsidR="008D5956" w:rsidRPr="00D50F1C" w:rsidRDefault="008D5956" w:rsidP="00E41421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E41421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E41421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E4142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1"/>
        <w:gridCol w:w="1160"/>
        <w:gridCol w:w="1563"/>
        <w:gridCol w:w="3378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人脸样本数据信息获取是否成功，若获取成功，则其值为”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face_img_url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获取失败时其值为空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face_create_timestamp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人脸数据信息创建时间戳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face_update_timestamp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人脸数据信息更新时间戳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7D6AFD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http://192.168.1.219/v0.13/facemng/get?client_id=22345&amp;client_secret=abc123&amp;face_id=22345_1010</w:t>
      </w:r>
      <w:r w:rsidRPr="00D50F1C">
        <w:rPr>
          <w:rFonts w:ascii="宋体" w:hAnsi="宋体" w:cs="宋体"/>
          <w:color w:val="000000"/>
          <w:shd w:val="clear" w:color="auto" w:fill="F7F7F7"/>
        </w:rPr>
        <w:t>&amp;timestamp=13467788899&amp;signature=hkk33djtjrt34hhgtg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 "http://192.168.1.219/all_known_face_imgs/33/liyang.jpeg",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face_create_timestamp: 1541488232,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face_update_timestamp: 1541572632,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face_name: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face_cname: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face_id: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face_img_url:"",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face_create_timestamp: 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face_update_timestamp: 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7D6AF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7D4408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5.</w:t>
      </w:r>
      <w:r w:rsidRPr="00D50F1C">
        <w:rPr>
          <w:rFonts w:ascii="宋体" w:hAnsi="宋体" w:cs="宋体" w:hint="eastAsia"/>
          <w:b/>
          <w:bCs/>
          <w:color w:val="000000"/>
        </w:rPr>
        <w:t>获取客户所属的全部人脸样本数据信息服务接口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接口说明：根据客户唯一标识</w:t>
      </w:r>
      <w:r w:rsidRPr="00D50F1C">
        <w:rPr>
          <w:rFonts w:ascii="宋体" w:hAnsi="宋体" w:cs="宋体"/>
          <w:color w:val="000000"/>
        </w:rPr>
        <w:t>ID(client_id)</w:t>
      </w:r>
      <w:r w:rsidRPr="00D50F1C">
        <w:rPr>
          <w:rFonts w:ascii="宋体" w:hAnsi="宋体" w:cs="宋体" w:hint="eastAsia"/>
          <w:color w:val="000000"/>
        </w:rPr>
        <w:t>，从人脸样本数据库中获取该客户所属的全部人脸样本数据信息</w:t>
      </w:r>
    </w:p>
    <w:p w:rsidR="008D5956" w:rsidRPr="00D50F1C" w:rsidRDefault="008D5956" w:rsidP="007D440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7D440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http://192.168.1.219/v0.13/facemng/getFacesList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F713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获取人脸识别成功结果历史数据信息列表是否成功，若获取成功，则其值为”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faces_num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获取的人脸样本数据结果记录数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faces_list</w:t>
            </w:r>
          </w:p>
        </w:tc>
        <w:tc>
          <w:tcPr>
            <w:tcW w:w="121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list</w:t>
            </w:r>
          </w:p>
        </w:tc>
        <w:tc>
          <w:tcPr>
            <w:tcW w:w="3374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获取的人脸样本数据结果记录列表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失败时其值为空列表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F713E1">
      <w:pPr>
        <w:jc w:val="left"/>
        <w:rPr>
          <w:rStyle w:val="Strong"/>
          <w:rFonts w:ascii="宋体" w:cs="宋体"/>
          <w:b w:val="0"/>
          <w:bCs w:val="0"/>
          <w:color w:val="000000"/>
        </w:rPr>
      </w:pPr>
    </w:p>
    <w:p w:rsidR="008D5956" w:rsidRPr="00D50F1C" w:rsidRDefault="008D5956" w:rsidP="00F713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其中，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获取的人脸样本数据结果记录列表中的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每条记录包含如下字段信息：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1"/>
        <w:gridCol w:w="1160"/>
        <w:gridCol w:w="1563"/>
        <w:gridCol w:w="3378"/>
      </w:tblGrid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face_img_url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获取失败时其值为空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face_create_timestamp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人脸数据信息创建时间戳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face_update_timestamp</w:t>
            </w:r>
          </w:p>
        </w:tc>
        <w:tc>
          <w:tcPr>
            <w:tcW w:w="1160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4276E6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4276E6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人脸数据信息更新时间戳</w:t>
            </w:r>
          </w:p>
        </w:tc>
      </w:tr>
    </w:tbl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http://192.168.1.219/v0.13/facemng/getFacesList?client_secret=abc123&amp;client_id=33&amp;signature=7c20b72dd739fa39c800924321e99900&amp;timestamp=1541580127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"result": "success",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"client_id": 33,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"client_secret": "abc123",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"timestamp": "1541580127",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"error_msg": "",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"faces_num": 2,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"faces_list": [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"face_img_url": "http://192.168.1.219/all_known_face_imgs/33/xuli.jpeg",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"face_cname": "\u5f90\u4e3d",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"face_update_timestamp": 1541572632,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"face_create_timestamp": 1541488232,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"face_id": "33_23",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"face_name": "xuli"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  <w:r w:rsidRPr="00D50F1C">
        <w:rPr>
          <w:rFonts w:ascii="宋体" w:hAnsi="宋体" w:cs="宋体"/>
          <w:color w:val="000000"/>
          <w:shd w:val="clear" w:color="auto" w:fill="F7F7F7"/>
        </w:rPr>
        <w:t xml:space="preserve">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"face_img_url": "http://192.168.1.219/all_known_face_imgs/33/liyang.jpeg",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"face_cname": "\u674e\u9633",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"face_update_timestamp": 0,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"face_create_timestamp": 1541579956,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"face_id": "33_24", 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"face_name": "liyang"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]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5C2B6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"result": "failed", </w:t>
      </w:r>
    </w:p>
    <w:p w:rsidR="008D5956" w:rsidRPr="00D50F1C" w:rsidRDefault="008D5956" w:rsidP="005C2B6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"client_id": 33, </w:t>
      </w:r>
    </w:p>
    <w:p w:rsidR="008D5956" w:rsidRPr="00D50F1C" w:rsidRDefault="008D5956" w:rsidP="005C2B6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"client_secret": "abc123", </w:t>
      </w:r>
    </w:p>
    <w:p w:rsidR="008D5956" w:rsidRPr="00D50F1C" w:rsidRDefault="008D5956" w:rsidP="005C2B6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"timestamp": "1541580127", </w:t>
      </w:r>
    </w:p>
    <w:p w:rsidR="008D5956" w:rsidRPr="00D50F1C" w:rsidRDefault="008D5956" w:rsidP="005C2B6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"error_msg": "xxxxxxxxx", 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"faces_num": 0,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"faces_list": []</w:t>
      </w:r>
    </w:p>
    <w:p w:rsidR="008D5956" w:rsidRPr="00D50F1C" w:rsidRDefault="008D5956" w:rsidP="007D4408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  <w:sz w:val="24"/>
          <w:szCs w:val="24"/>
        </w:rPr>
      </w:pPr>
      <w:r w:rsidRPr="00D50F1C">
        <w:rPr>
          <w:rFonts w:ascii="宋体" w:hAnsi="宋体" w:cs="宋体" w:hint="eastAsia"/>
          <w:b/>
          <w:bCs/>
          <w:color w:val="000000"/>
          <w:sz w:val="24"/>
          <w:szCs w:val="24"/>
        </w:rPr>
        <w:t>二、人脸检测及识别</w:t>
      </w: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1.</w:t>
      </w:r>
      <w:r w:rsidRPr="00D50F1C">
        <w:rPr>
          <w:rFonts w:ascii="宋体" w:hAnsi="宋体" w:cs="宋体" w:hint="eastAsia"/>
          <w:b/>
          <w:bCs/>
          <w:color w:val="000000"/>
        </w:rPr>
        <w:t>基于</w:t>
      </w:r>
      <w:r w:rsidRPr="00D50F1C">
        <w:rPr>
          <w:rFonts w:ascii="宋体" w:hAnsi="宋体" w:cs="宋体"/>
          <w:b/>
          <w:bCs/>
          <w:color w:val="000000"/>
        </w:rPr>
        <w:t>TCP/IP</w:t>
      </w:r>
      <w:r w:rsidRPr="00D50F1C">
        <w:rPr>
          <w:rFonts w:ascii="宋体" w:hAnsi="宋体" w:cs="宋体" w:hint="eastAsia"/>
          <w:b/>
          <w:bCs/>
          <w:color w:val="000000"/>
        </w:rPr>
        <w:t>的套接字网络通讯实现实时性人脸检测及识别的服务接口</w:t>
      </w:r>
    </w:p>
    <w:p w:rsidR="008D5956" w:rsidRPr="00D50F1C" w:rsidRDefault="008D5956" w:rsidP="00D913F5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D913F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接口说明：根据请求的图像数据，进行人脸检测并在人脸样本数据库中进行比对识别</w:t>
      </w:r>
    </w:p>
    <w:p w:rsidR="008D5956" w:rsidRPr="00D50F1C" w:rsidRDefault="008D5956" w:rsidP="00D913F5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TCP/IP</w:t>
      </w:r>
    </w:p>
    <w:p w:rsidR="008D5956" w:rsidRPr="00D50F1C" w:rsidRDefault="008D5956" w:rsidP="00D913F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实现方法：基于</w:t>
      </w:r>
      <w:r w:rsidRPr="00D50F1C">
        <w:rPr>
          <w:rFonts w:ascii="宋体" w:hAnsi="宋体" w:cs="宋体"/>
          <w:color w:val="000000"/>
        </w:rPr>
        <w:t>TCP/IP</w:t>
      </w:r>
      <w:r w:rsidRPr="00D50F1C">
        <w:rPr>
          <w:rFonts w:ascii="宋体" w:hAnsi="宋体" w:cs="宋体" w:hint="eastAsia"/>
          <w:color w:val="000000"/>
        </w:rPr>
        <w:t>的套接字网络通讯</w:t>
      </w:r>
    </w:p>
    <w:p w:rsidR="008D5956" w:rsidRPr="00D50F1C" w:rsidRDefault="008D5956" w:rsidP="00D913F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>ip: 192.168.1.219  port: 60054</w:t>
      </w:r>
    </w:p>
    <w:p w:rsidR="008D5956" w:rsidRPr="00D50F1C" w:rsidRDefault="008D5956" w:rsidP="00D913F5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DD5B31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21"/>
        <w:gridCol w:w="747"/>
        <w:gridCol w:w="900"/>
        <w:gridCol w:w="900"/>
        <w:gridCol w:w="1080"/>
        <w:gridCol w:w="2474"/>
      </w:tblGrid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占用字节数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字节字符串中排序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image_length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1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图像数据编码成字节字符串后的长度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2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webcam_id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3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客户端网络摄像头标识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millisecond_timestamp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bigint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8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毫秒级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image_length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5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图像数据（注：请求的图片需经过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编码指将图片数据编码成一串字符串，使用该字符串代替图像地址。可以首先得到图片的二进制，然后用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格式编码即可。另外，图片的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编码是不应包含图片头的，如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data:image/jpg;base64,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）</w:t>
            </w:r>
          </w:p>
        </w:tc>
      </w:tr>
    </w:tbl>
    <w:p w:rsidR="008D5956" w:rsidRPr="00D50F1C" w:rsidRDefault="008D5956" w:rsidP="00D913F5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D913F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21"/>
        <w:gridCol w:w="747"/>
        <w:gridCol w:w="900"/>
        <w:gridCol w:w="900"/>
        <w:gridCol w:w="1080"/>
        <w:gridCol w:w="2474"/>
      </w:tblGrid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占用字节数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字节字符串中排序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recognized_face_num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1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在图像中识别出的人脸个数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millisecond_timestamp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bigint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8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2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毫秒级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face_names_length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3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人脸拼音名称字符串编码成字节字符串后的长度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face_names_list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face_names_length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4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间隔字符连接的人脸拼音名称字符串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face_cnames_length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5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人脸中文名称字符串编码成字节字符串后的长度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face_cnames_list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face_cnames_length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6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间隔字符连接的人脸中文名称字符串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face_ids_length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7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字符串编码成字节字符串后的长度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face_ids_list</w:t>
            </w:r>
          </w:p>
        </w:tc>
        <w:tc>
          <w:tcPr>
            <w:tcW w:w="747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90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face_ids_length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个字节</w:t>
            </w:r>
          </w:p>
        </w:tc>
        <w:tc>
          <w:tcPr>
            <w:tcW w:w="1080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8</w:t>
            </w:r>
          </w:p>
        </w:tc>
        <w:tc>
          <w:tcPr>
            <w:tcW w:w="2474" w:type="dxa"/>
          </w:tcPr>
          <w:p w:rsidR="008D5956" w:rsidRPr="00D50F1C" w:rsidRDefault="008D5956" w:rsidP="00DF0D5C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 xml:space="preserve"> 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08667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接口请求参数数据格式示例：</w:t>
      </w:r>
    </w:p>
    <w:p w:rsidR="008D5956" w:rsidRPr="00D50F1C" w:rsidRDefault="008D5956" w:rsidP="0008667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hAns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image_length: 852316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webcam_id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9,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millisecond_timestamp: 1541998931123,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image: "kklgfhvcfvgbhkhlkghlkdkdfhjhkmbvcvbvbnldghfhfhfhfhfhlfghkghlghk"</w:t>
      </w:r>
    </w:p>
    <w:p w:rsidR="008D5956" w:rsidRPr="00D50F1C" w:rsidRDefault="008D5956" w:rsidP="0008667D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接口返回结果数据格式示例：</w:t>
      </w:r>
    </w:p>
    <w:p w:rsidR="008D5956" w:rsidRPr="00D50F1C" w:rsidRDefault="008D5956" w:rsidP="00C355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C355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Fonts w:ascii="宋体" w:hAnsi="宋体" w:cs="宋体"/>
          <w:color w:val="000000"/>
          <w:shd w:val="clear" w:color="auto" w:fill="F7F7F7"/>
        </w:rPr>
        <w:t>: 2,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millisecond_timestamp: 1541998931123,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face_names_length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14,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"liyang#wangfei"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face_cnames_length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20,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#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王菲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face_ids_length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21,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"22345_1010#22345_1013"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355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C355E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Fonts w:ascii="宋体" w:hAnsi="宋体" w:cs="宋体"/>
          <w:color w:val="000000"/>
          <w:shd w:val="clear" w:color="auto" w:fill="F7F7F7"/>
        </w:rPr>
        <w:t>: 0,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millisecond_timestamp: 1541998931123,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face_names_length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""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face_cnames_length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face_ids_length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""</w:t>
      </w:r>
    </w:p>
    <w:p w:rsidR="008D5956" w:rsidRPr="00D50F1C" w:rsidRDefault="008D5956" w:rsidP="00C355E1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EE5519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2.</w:t>
      </w:r>
      <w:r w:rsidRPr="00D50F1C">
        <w:rPr>
          <w:rFonts w:ascii="宋体" w:hAnsi="宋体" w:cs="宋体" w:hint="eastAsia"/>
          <w:b/>
          <w:bCs/>
          <w:color w:val="000000"/>
        </w:rPr>
        <w:t>基于</w:t>
      </w:r>
      <w:r w:rsidRPr="00D50F1C">
        <w:rPr>
          <w:rFonts w:ascii="宋体" w:hAnsi="宋体" w:cs="宋体"/>
          <w:b/>
          <w:bCs/>
          <w:color w:val="000000"/>
        </w:rPr>
        <w:t>HTTP</w:t>
      </w:r>
      <w:r w:rsidRPr="00D50F1C">
        <w:rPr>
          <w:rFonts w:ascii="宋体" w:hAnsi="宋体" w:cs="宋体" w:hint="eastAsia"/>
          <w:b/>
          <w:bCs/>
          <w:color w:val="000000"/>
        </w:rPr>
        <w:t>协议实现实时性人脸检测及识别的服务接口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接口说明：根据请求的图像数据，进行人脸检测并在人脸样本数据库中进行比对识别</w:t>
      </w:r>
    </w:p>
    <w:p w:rsidR="008D5956" w:rsidRPr="00D50F1C" w:rsidRDefault="008D5956" w:rsidP="00EE5519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实现方法：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>http://192.168.1.219/v0.13/facerecognize/doRecognizeWithVideoFrame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21"/>
        <w:gridCol w:w="1054"/>
        <w:gridCol w:w="1134"/>
        <w:gridCol w:w="3969"/>
      </w:tblGrid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webcam_id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客户端网络摄像头标识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millisecond_timestamp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bigint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毫秒级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image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图像数据（注：请求的图片需经过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编码指将图片数据编码成一串字符串，使用该字符串代替图像地址。可以首先得到图片的二进制，然后用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格式编码即可。另外，图片的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编码是不应包含图片头的，如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data:image/jpg;base64,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）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client_secret,webcam_id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millisecond_timestamp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21"/>
        <w:gridCol w:w="1054"/>
        <w:gridCol w:w="1134"/>
        <w:gridCol w:w="3969"/>
      </w:tblGrid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837BF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若在图像中成功识别出人脸，则其值为”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recognized_face_num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在图像中识别出的人脸个数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millisecond_timestamp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bigint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毫秒级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face_names_list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间隔字符连接的人脸拼音名称字符串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face_cnames_list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间隔字符连接的人脸中文名称字符串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face_ids_list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 xml:space="preserve"> 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E5519">
            <w:pPr>
              <w:jc w:val="left"/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error_msg</w:t>
            </w:r>
          </w:p>
        </w:tc>
        <w:tc>
          <w:tcPr>
            <w:tcW w:w="1054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134" w:type="dxa"/>
          </w:tcPr>
          <w:p w:rsidR="008D5956" w:rsidRPr="00D50F1C" w:rsidRDefault="008D5956" w:rsidP="00EE5519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969" w:type="dxa"/>
          </w:tcPr>
          <w:p w:rsidR="008D5956" w:rsidRPr="00D50F1C" w:rsidRDefault="008D5956" w:rsidP="00EE5519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识别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80542E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80542E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http://192.168.1.219/v0.13/facerecognize/doRecognizeWithVideoFrame?client_id=22345&amp;client_secret=abc123&amp;webcam_id=9&amp;</w:t>
      </w:r>
      <w:r w:rsidRPr="00D50F1C">
        <w:rPr>
          <w:rFonts w:ascii="宋体" w:hAnsi="宋体" w:cs="宋体"/>
          <w:color w:val="000000"/>
          <w:shd w:val="clear" w:color="auto" w:fill="F7F7F7"/>
        </w:rPr>
        <w:t>image=kjggkekskgjuuiyiuytrregksldlgjgkdjgrtu5ereetrtkfdgjgjfdkfgjfgkfgjkfgjfkgjkfgjwqswdefdgfgeterter&amp;millisecond_timestamp=1541998931123&amp;signature=hkk33djtjrt3433gg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接口返回结果数据格式示例：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 xml:space="preserve">result: 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success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22345,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Fonts w:ascii="宋体" w:hAnsi="宋体" w:cs="宋体"/>
          <w:color w:val="000000"/>
          <w:shd w:val="clear" w:color="auto" w:fill="F7F7F7"/>
        </w:rPr>
        <w:t>: 2,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millisecond_timestamp: 1541998931123,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"liyang#wangfei"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#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王菲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"22345_1010#22345_1013",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 xml:space="preserve">error_msg: </w:t>
      </w:r>
      <w:r w:rsidRPr="00D50F1C">
        <w:rPr>
          <w:rFonts w:ascii="宋体" w:hAnsi="宋体" w:cs="宋体"/>
          <w:color w:val="000000"/>
          <w:shd w:val="clear" w:color="auto" w:fill="F7F7F7"/>
        </w:rPr>
        <w:t>""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EE5519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 xml:space="preserve">result: 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failed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22345,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Fonts w:ascii="宋体" w:hAnsi="宋体" w:cs="宋体"/>
          <w:color w:val="000000"/>
          <w:shd w:val="clear" w:color="auto" w:fill="F7F7F7"/>
        </w:rPr>
        <w:t>: 0,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millisecond_timestamp: 1541998931123,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""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 xml:space="preserve">error_msg: </w:t>
      </w:r>
      <w:r w:rsidRPr="00D50F1C">
        <w:rPr>
          <w:rFonts w:ascii="宋体" w:hAnsi="宋体" w:cs="宋体"/>
          <w:color w:val="000000"/>
          <w:shd w:val="clear" w:color="auto" w:fill="F7F7F7"/>
        </w:rPr>
        <w:t>""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3731D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3.</w:t>
      </w:r>
      <w:r w:rsidRPr="00D50F1C">
        <w:rPr>
          <w:rFonts w:ascii="宋体" w:hAnsi="宋体" w:cs="宋体" w:hint="eastAsia"/>
          <w:b/>
          <w:bCs/>
          <w:color w:val="000000"/>
        </w:rPr>
        <w:t>基于图片文件数据实现人脸检测及识别服务接口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接口说明：根据请求的图片文件数据，进行人脸检测并在人脸样本数据库中进行比对识别</w:t>
      </w:r>
    </w:p>
    <w:p w:rsidR="008D5956" w:rsidRPr="00D50F1C" w:rsidRDefault="008D5956" w:rsidP="0063731D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63731D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http://192.168.1.219/v0.13/facerecognize/doRecognizeWithImgFile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7"/>
        <w:gridCol w:w="1291"/>
        <w:gridCol w:w="1595"/>
        <w:gridCol w:w="3529"/>
      </w:tblGrid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unknown_face_image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图片文件数据（注：请求的图片需经过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编码指将图片数据编码成一串字符串，使用该字符串代替图像地址。可以首先得到图片的二进制，然后用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格式编码即可。另外，图片的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base64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编码是不应包含图片头的，如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data:image/jpg;base64,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）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028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3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1"/>
        <w:gridCol w:w="1197"/>
        <w:gridCol w:w="1620"/>
        <w:gridCol w:w="2654"/>
      </w:tblGrid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在图片中人脸识别是否成功，若识别成功，则其值为”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recognized_face_num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在图片中识别出的人脸个数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face_names_list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在图片中识识别出的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间隔字符连接的人脸拼音名称字符串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face_cnames_list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在图片中识别出的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间隔字符连接的人脸中文名称字符串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recognized_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face_ids_list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图像中识别出的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以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"#"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间隔字符连接的人脸样本唯一标识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识别失败时其值为空字符串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识别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3051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197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2654" w:type="dxa"/>
          </w:tcPr>
          <w:p w:rsidR="008D5956" w:rsidRPr="00D50F1C" w:rsidRDefault="008D5956" w:rsidP="00484EDD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63731D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http://192.168.1.219/v0.13/facerecognize/doRecognizeWithImgFile?client_id=22345&amp;client_secret=abc123&amp;unknown_face_</w:t>
      </w:r>
      <w:r w:rsidRPr="00D50F1C">
        <w:rPr>
          <w:rFonts w:ascii="宋体" w:hAnsi="宋体" w:cs="宋体"/>
          <w:color w:val="000000"/>
          <w:shd w:val="clear" w:color="auto" w:fill="F7F7F7"/>
        </w:rPr>
        <w:t>image=kjggkekskgjuuiyiuytrregksldlgjgkdjgrtu5ereetrtkfdgjgjfdkfgjfgkfgjkfgjfkgjkfgjwqswdefdgfgeterter&amp;timestamp=13467788899&amp;signature=hkk33djtjrt3433gg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1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face_names_list: "liyang",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"22345_1010",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 13467788903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检测并识别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recognized_face_num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0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face_names_list: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face_cnames_list: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recognized_</w:t>
      </w:r>
      <w:r w:rsidRPr="00D50F1C">
        <w:rPr>
          <w:rFonts w:ascii="宋体" w:hAnsi="宋体" w:cs="宋体"/>
          <w:color w:val="000000"/>
          <w:shd w:val="clear" w:color="auto" w:fill="F7F7F7"/>
        </w:rPr>
        <w:t>face_ids_list: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 13467788903</w:t>
      </w:r>
    </w:p>
    <w:p w:rsidR="008D5956" w:rsidRPr="00D50F1C" w:rsidRDefault="008D5956" w:rsidP="0063731D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F434D4">
      <w:pPr>
        <w:jc w:val="left"/>
        <w:rPr>
          <w:rFonts w:ascii="宋体" w:cs="宋体"/>
          <w:b/>
          <w:bCs/>
          <w:color w:val="000000"/>
          <w:sz w:val="24"/>
          <w:szCs w:val="24"/>
        </w:rPr>
      </w:pPr>
      <w:r w:rsidRPr="00D50F1C">
        <w:rPr>
          <w:rFonts w:ascii="宋体" w:hAnsi="宋体" w:cs="宋体" w:hint="eastAsia"/>
          <w:b/>
          <w:bCs/>
          <w:color w:val="000000"/>
          <w:sz w:val="24"/>
          <w:szCs w:val="24"/>
        </w:rPr>
        <w:t>三、人脸识别成功结果历史数据检索查询</w:t>
      </w:r>
    </w:p>
    <w:p w:rsidR="008D5956" w:rsidRPr="00D50F1C" w:rsidRDefault="008D5956" w:rsidP="00CE5AE5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1.</w:t>
      </w:r>
      <w:r w:rsidRPr="00D50F1C">
        <w:rPr>
          <w:rFonts w:ascii="宋体" w:hAnsi="宋体" w:cs="宋体" w:hint="eastAsia"/>
          <w:b/>
          <w:bCs/>
          <w:color w:val="000000"/>
        </w:rPr>
        <w:t>获取人脸识别成功结果历史数据信息列表服务接口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接口说明：根据客户标识</w:t>
      </w:r>
      <w:r w:rsidRPr="00D50F1C">
        <w:rPr>
          <w:rFonts w:ascii="宋体" w:hAnsi="宋体" w:cs="宋体"/>
          <w:color w:val="000000"/>
        </w:rPr>
        <w:t>Id</w:t>
      </w:r>
      <w:r w:rsidRPr="00D50F1C">
        <w:rPr>
          <w:rFonts w:ascii="宋体" w:hAnsi="宋体" w:cs="宋体" w:hint="eastAsia"/>
          <w:color w:val="000000"/>
        </w:rPr>
        <w:t>和指定的日期和时间范围区间，从服务器端数据库中获取人脸识别成功结果数据信息列表</w:t>
      </w:r>
    </w:p>
    <w:p w:rsidR="008D5956" w:rsidRPr="00D50F1C" w:rsidRDefault="008D5956" w:rsidP="00CE5AE5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CE5AE5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>http://192.168.1.219/v0.13/historydata/getFaceRecognRecords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from_year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查询起始年份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年份数据格式如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"2018")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from_month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查询起始月份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月份数据格式如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from_day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查询起始日期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日期数据格式如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from_hour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查询起始小时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小时数据格式如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"09")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from_minute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查询起始分钟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分钟数据格式如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"01")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from_second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查询起始秒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秒数据格式如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"02")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to_year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查询终止年份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年份数据格式如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"2018")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to_month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查询终止月份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月份数据格式如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to_day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查询终止日期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日期数据格式如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to_hour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查询终止小时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小时数据格式如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"10")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to_minute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查询终止分钟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分钟数据格式如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"06")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to_second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查询终止秒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秒数据格式如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"00")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D60EA2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获取人脸识别成功结果历史数据信息列表是否成功，若获取成功，则其值为”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records_num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查询结果记录数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records_list</w:t>
            </w:r>
          </w:p>
        </w:tc>
        <w:tc>
          <w:tcPr>
            <w:tcW w:w="121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list</w:t>
            </w:r>
          </w:p>
        </w:tc>
        <w:tc>
          <w:tcPr>
            <w:tcW w:w="337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查询结果记录列表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失败时其值为空列表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D60EA2">
      <w:pPr>
        <w:jc w:val="left"/>
        <w:rPr>
          <w:rStyle w:val="Strong"/>
          <w:rFonts w:ascii="宋体" w:cs="宋体"/>
          <w:b w:val="0"/>
          <w:bCs w:val="0"/>
          <w:color w:val="000000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其中，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查询结果记录列表中的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每条记录包含如下字段信息：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1"/>
        <w:gridCol w:w="1467"/>
        <w:gridCol w:w="1980"/>
        <w:gridCol w:w="2654"/>
      </w:tblGrid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recognized_face_id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recognized_face_name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成功识别出的人脸拼音名称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recognized_face_cname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成功识别出的人脸中文名称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</w:rPr>
              <w:t>recorded_datetime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识别成功时的日期时间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recorded_img_url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成功识别的图片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</w:p>
        </w:tc>
      </w:tr>
    </w:tbl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CE5AE5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historydata/getFaceRecognRecords?client_id=22345&amp;client_secret=abc123&amp;from_year=2018&amp;from_month=08&amp;from_day=06&amp;from_hour=09&amp;from_minute=30&amp;from_second=00&amp;to_year=2018&amp;to_month=08&amp;to_day=06&amp;to_hour=10&amp;to_minute=00&amp;to_second=00&amp;</w:t>
      </w:r>
      <w:r w:rsidRPr="00D50F1C">
        <w:rPr>
          <w:rFonts w:ascii="宋体" w:hAnsi="宋体" w:cs="宋体"/>
          <w:color w:val="000000"/>
          <w:shd w:val="clear" w:color="auto" w:fill="F7F7F7"/>
        </w:rPr>
        <w:t>timestamp=13467788899</w:t>
      </w:r>
      <w:r w:rsidRPr="00D50F1C">
        <w:rPr>
          <w:rFonts w:ascii="宋体" w:hAnsi="宋体" w:cs="宋体"/>
          <w:color w:val="000000"/>
        </w:rPr>
        <w:t>&amp;</w:t>
      </w:r>
      <w:r w:rsidRPr="00D50F1C">
        <w:rPr>
          <w:rFonts w:ascii="宋体" w:hAnsi="宋体" w:cs="宋体"/>
          <w:color w:val="000000"/>
          <w:shd w:val="clear" w:color="auto" w:fill="F7F7F7"/>
        </w:rPr>
        <w:t>signature=hkk33djtjrt34hhgtg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records_num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records_list:[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{</w:t>
      </w:r>
    </w:p>
    <w:p w:rsidR="008D5956" w:rsidRPr="00D50F1C" w:rsidRDefault="008D5956" w:rsidP="0053359D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"22345_1010",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"liyang",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09:32:05",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http://192.168.1.219/recordImgs/2018-08-06/22345/9/liyang_20180806_110448.jpg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{</w:t>
      </w:r>
    </w:p>
    <w:p w:rsidR="008D5956" w:rsidRPr="00D50F1C" w:rsidRDefault="008D5956" w:rsidP="0053359D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"22345_1012",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"wangfei",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王菲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09:41:16",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http://192.168.1.219/recordImgs/2018-08-06/22345/9/wangfei_20180806_110567.jpg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{</w:t>
      </w:r>
    </w:p>
    <w:p w:rsidR="008D5956" w:rsidRPr="00D50F1C" w:rsidRDefault="008D5956" w:rsidP="00943A45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"22345_1009",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"zhaomei",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赵梅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09:48:59",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http://192.168.1.219/recordImgs/2018-08-06/22345/9/zhaomei_20180806_110678.jpg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]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records_num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records_list:[]</w:t>
      </w:r>
    </w:p>
    <w:p w:rsidR="008D5956" w:rsidRPr="00D50F1C" w:rsidRDefault="008D5956" w:rsidP="00CE5AE5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F434D4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E2C41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2.</w:t>
      </w:r>
      <w:r w:rsidRPr="00D50F1C">
        <w:rPr>
          <w:rFonts w:ascii="宋体" w:hAnsi="宋体" w:cs="宋体" w:hint="eastAsia"/>
          <w:b/>
          <w:bCs/>
          <w:color w:val="000000"/>
        </w:rPr>
        <w:t>获取某一指定人脸的人脸识别成功结果历史数据信息列表服务接口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接口说明：根据指定的人脸</w:t>
      </w:r>
      <w:r w:rsidRPr="00D50F1C">
        <w:rPr>
          <w:rFonts w:ascii="宋体" w:hAnsi="宋体" w:cs="宋体"/>
          <w:color w:val="000000"/>
        </w:rPr>
        <w:t>(</w:t>
      </w:r>
      <w:r w:rsidRPr="00D50F1C">
        <w:rPr>
          <w:rFonts w:ascii="宋体" w:hAnsi="宋体" w:cs="宋体" w:hint="eastAsia"/>
          <w:color w:val="000000"/>
        </w:rPr>
        <w:t>人脸标识</w:t>
      </w:r>
      <w:r w:rsidRPr="00D50F1C">
        <w:rPr>
          <w:rFonts w:ascii="宋体" w:hAnsi="宋体" w:cs="宋体"/>
          <w:color w:val="000000"/>
        </w:rPr>
        <w:t>Id)</w:t>
      </w:r>
      <w:r w:rsidRPr="00D50F1C">
        <w:rPr>
          <w:rFonts w:ascii="宋体" w:hAnsi="宋体" w:cs="宋体" w:hint="eastAsia"/>
          <w:color w:val="000000"/>
        </w:rPr>
        <w:t>和指定的日期和时间范围区间，从服务器端数据库中获取该指定人脸的识别成功结果数据信息列表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>http://192.168.1.219/v0.13/historydata/getFaceRecognRecordsForSpecificFace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398"/>
        <w:gridCol w:w="1800"/>
        <w:gridCol w:w="319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face_id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Style w:val="Strong"/>
                <w:rFonts w:ascii="宋体" w:cs="宋体"/>
                <w:b w:val="0"/>
                <w:bCs w:val="0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from_year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查询起始年份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年份数据格式如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"2018")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from_month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查询起始月份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月份数据格式如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from_day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查询起始日期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日期数据格式如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from_hour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查询起始小时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小时数据格式如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"09")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from_minute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查询起始分钟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分钟数据格式如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"01")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from_second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查询起始秒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秒数据格式如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"02")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to_year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查询终止年份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年份数据格式如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"2018")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to_month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查询终止月份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月份数据格式如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to_day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查询终止日期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日期数据格式如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"18")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to_hour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查询终止小时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小时数据格式如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"10")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to_minute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查询终止分钟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分钟数据格式如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"06")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to_second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查询终止秒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秒数据格式如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"00")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face_id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398"/>
        <w:gridCol w:w="1800"/>
        <w:gridCol w:w="3194"/>
      </w:tblGrid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获取人脸识别成功结果历史数据信息列表是否成功，若获取成功，则其值为”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records_num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查询结果记录数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records_list</w:t>
            </w:r>
          </w:p>
        </w:tc>
        <w:tc>
          <w:tcPr>
            <w:tcW w:w="1398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E61772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list</w:t>
            </w:r>
          </w:p>
        </w:tc>
        <w:tc>
          <w:tcPr>
            <w:tcW w:w="319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查询结果记录列表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失败时其值为空列表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6E2C41">
      <w:pPr>
        <w:jc w:val="left"/>
        <w:rPr>
          <w:rStyle w:val="Strong"/>
          <w:rFonts w:ascii="宋体" w:cs="宋体"/>
          <w:b w:val="0"/>
          <w:bCs w:val="0"/>
          <w:color w:val="000000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其中，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查询结果记录列表中的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每条记录包含如下字段信息：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1"/>
        <w:gridCol w:w="1467"/>
        <w:gridCol w:w="1980"/>
        <w:gridCol w:w="2654"/>
      </w:tblGrid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recognized_face_id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成功识别出的人脸样本唯一标识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recognized_face_name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成功识别出的人脸拼音名称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recognized_face_cname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成功识别出的人脸中文名称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</w:rPr>
              <w:t>recorded_datetime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识别成功时的日期时间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recorded_img_url</w:t>
            </w:r>
          </w:p>
        </w:tc>
        <w:tc>
          <w:tcPr>
            <w:tcW w:w="1467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980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2654" w:type="dxa"/>
          </w:tcPr>
          <w:p w:rsidR="008D5956" w:rsidRPr="00D50F1C" w:rsidRDefault="008D5956" w:rsidP="00E61772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成功识别的图片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URL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地址</w:t>
            </w:r>
          </w:p>
        </w:tc>
      </w:tr>
    </w:tbl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historydata/getFaceRecognRecordsForSpecificFace?client_id=22345&amp;client_secret=abc123&amp;face_id=22345_1010&amp;from_year=2018&amp;from_month=08&amp;from_day=06&amp;from_hour=09&amp;from_minute=30&amp;from_second=00&amp;to_year=2018&amp;to_month=08&amp;to_day=06&amp;to_hour=10&amp;to_minute=00&amp;to_second=00&amp;</w:t>
      </w:r>
      <w:r w:rsidRPr="00D50F1C">
        <w:rPr>
          <w:rFonts w:ascii="宋体" w:hAnsi="宋体" w:cs="宋体"/>
          <w:color w:val="000000"/>
          <w:shd w:val="clear" w:color="auto" w:fill="F7F7F7"/>
        </w:rPr>
        <w:t>timestamp=13467788899</w:t>
      </w:r>
      <w:r w:rsidRPr="00D50F1C">
        <w:rPr>
          <w:rFonts w:ascii="宋体" w:hAnsi="宋体" w:cs="宋体"/>
          <w:color w:val="000000"/>
        </w:rPr>
        <w:t>&amp;</w:t>
      </w:r>
      <w:r w:rsidRPr="00D50F1C">
        <w:rPr>
          <w:rFonts w:ascii="宋体" w:hAnsi="宋体" w:cs="宋体"/>
          <w:color w:val="000000"/>
          <w:shd w:val="clear" w:color="auto" w:fill="F7F7F7"/>
        </w:rPr>
        <w:t>signature=hkk33djtjrt34hhgtg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records_num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records_list:[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{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"22345_1010",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"liyang",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09:32:05",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http://192.168.1.219/recordImgs/2018-08-06/22345/9/liyang_20180806_110448.jpg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{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"22345_1010",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"liyang",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09:39:13",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http://192.168.1.219/recordImgs/2018-08-06/22345/9/liyang_20180806_110532.jpg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  <w:r w:rsidRPr="00D50F1C">
        <w:rPr>
          <w:rFonts w:ascii="宋体" w:hAnsi="宋体" w:cs="宋体"/>
          <w:color w:val="000000"/>
          <w:shd w:val="clear" w:color="auto" w:fill="F7F7F7"/>
        </w:rPr>
        <w:t>,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{</w:t>
      </w:r>
    </w:p>
    <w:p w:rsidR="008D5956" w:rsidRPr="00D50F1C" w:rsidRDefault="008D5956" w:rsidP="006E2C41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recognized_face_id: "22345_1010",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recognized_face_name: "liyang",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recognized_face_cname: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李阳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recorded_datetime</w:t>
      </w:r>
      <w:r w:rsidRPr="00D50F1C">
        <w:rPr>
          <w:rFonts w:ascii="宋体" w:hAnsi="宋体" w:cs="宋体"/>
          <w:color w:val="000000"/>
          <w:shd w:val="clear" w:color="auto" w:fill="F7F7F7"/>
        </w:rPr>
        <w:t>: "2018-08-06 09:53:36",</w:t>
      </w:r>
    </w:p>
    <w:p w:rsidR="008D5956" w:rsidRPr="00D50F1C" w:rsidRDefault="008D5956" w:rsidP="00730CC8">
      <w:pPr>
        <w:ind w:firstLineChars="50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recorded_img_url:"</w:t>
      </w:r>
      <w:r w:rsidRPr="00D50F1C">
        <w:rPr>
          <w:rFonts w:ascii="宋体" w:hAnsi="宋体" w:cs="宋体"/>
          <w:color w:val="000000"/>
        </w:rPr>
        <w:t>http://192.168.1.219/recordImgs/2018-08-06/22345/9/liyang_20180806_110694.jpg</w:t>
      </w:r>
      <w:r w:rsidRPr="00D50F1C">
        <w:rPr>
          <w:rFonts w:ascii="宋体" w:hAnsi="宋体" w:cs="宋体"/>
          <w:color w:val="000000"/>
          <w:shd w:val="clear" w:color="auto" w:fill="F7F7F7"/>
        </w:rPr>
        <w:t>"</w:t>
      </w:r>
    </w:p>
    <w:p w:rsidR="008D5956" w:rsidRPr="00D50F1C" w:rsidRDefault="008D5956" w:rsidP="00730CC8">
      <w:pPr>
        <w:ind w:firstLineChars="3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]</w:t>
      </w:r>
      <w:bookmarkStart w:id="0" w:name="_GoBack"/>
      <w:bookmarkEnd w:id="0"/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"22345",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"abc123",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records_num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0,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730CC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timestamp:13467788903,</w:t>
      </w:r>
    </w:p>
    <w:p w:rsidR="008D5956" w:rsidRPr="00D50F1C" w:rsidRDefault="008D5956" w:rsidP="00730CC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records_list:[]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6E2C41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010A3A">
      <w:pPr>
        <w:jc w:val="left"/>
        <w:rPr>
          <w:rFonts w:ascii="宋体" w:cs="宋体"/>
          <w:b/>
          <w:bCs/>
          <w:color w:val="000000"/>
          <w:sz w:val="24"/>
          <w:szCs w:val="24"/>
        </w:rPr>
      </w:pPr>
      <w:r w:rsidRPr="00D50F1C">
        <w:rPr>
          <w:rFonts w:ascii="宋体" w:hAnsi="宋体" w:cs="宋体" w:hint="eastAsia"/>
          <w:b/>
          <w:bCs/>
          <w:color w:val="000000"/>
          <w:sz w:val="24"/>
          <w:szCs w:val="24"/>
        </w:rPr>
        <w:t>四、客户数据信息管理</w:t>
      </w:r>
    </w:p>
    <w:p w:rsidR="008D5956" w:rsidRPr="00D50F1C" w:rsidRDefault="008D5956" w:rsidP="00010A3A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1.</w:t>
      </w:r>
      <w:r w:rsidRPr="00D50F1C">
        <w:rPr>
          <w:rFonts w:ascii="宋体" w:hAnsi="宋体" w:cs="宋体" w:hint="eastAsia"/>
          <w:b/>
          <w:bCs/>
          <w:color w:val="000000"/>
        </w:rPr>
        <w:t>添加客户数据信息服务接口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接口说明：向人脸样本数据库中添加新的客户数据信息</w:t>
      </w:r>
    </w:p>
    <w:p w:rsidR="008D5956" w:rsidRPr="00D50F1C" w:rsidRDefault="008D5956" w:rsidP="00010A3A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010A3A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http://192.168.1.219/v0.13/clientmng/addClient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6"/>
        <w:gridCol w:w="1155"/>
        <w:gridCol w:w="1558"/>
        <w:gridCol w:w="3493"/>
      </w:tblGrid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客户拼音或英文名称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客户中文名称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15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5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49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客户数据信息添加是否成功，若添加成功，则其值为”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客户拼音或英文名称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添加成功时其值为空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010A3A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http://192.168.1.219/v0.13/clientmng/addClient?client_secret=</w:t>
      </w:r>
      <w:r w:rsidRPr="00D50F1C">
        <w:rPr>
          <w:rFonts w:ascii="宋体" w:hAnsi="宋体" w:cs="宋体"/>
        </w:rPr>
        <w:t xml:space="preserve"> </w:t>
      </w:r>
      <w:r w:rsidRPr="00D50F1C">
        <w:rPr>
          <w:rFonts w:ascii="宋体" w:hAnsi="宋体" w:cs="宋体"/>
          <w:color w:val="000000"/>
          <w:shd w:val="clear" w:color="auto" w:fill="F7F7F7"/>
        </w:rPr>
        <w:t>234466 &amp;client_name=</w:t>
      </w:r>
      <w:r w:rsidRPr="00D50F1C">
        <w:rPr>
          <w:rFonts w:ascii="宋体" w:hAnsi="宋体" w:cs="宋体"/>
        </w:rPr>
        <w:t xml:space="preserve"> </w:t>
      </w:r>
      <w:r w:rsidRPr="00D50F1C">
        <w:rPr>
          <w:rFonts w:ascii="宋体" w:hAnsi="宋体" w:cs="宋体"/>
          <w:color w:val="000000"/>
          <w:shd w:val="clear" w:color="auto" w:fill="F7F7F7"/>
        </w:rPr>
        <w:t>Teng Xun Company&amp;client_cname=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腾讯公司</w:t>
      </w:r>
      <w:r w:rsidRPr="00D50F1C">
        <w:rPr>
          <w:rFonts w:ascii="宋体" w:hAnsi="宋体" w:cs="宋体"/>
          <w:color w:val="000000"/>
          <w:shd w:val="clear" w:color="auto" w:fill="F7F7F7"/>
        </w:rPr>
        <w:t>&amp;timestamp=1346778889&amp;signature=hkk33djtjrt3433gg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添加成功：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010A3A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35,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"234466",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client_name: "Teng Xun Company",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腾讯公司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添加失败：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010A3A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0,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"234466",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client_name: "Teng Xun Company",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腾讯公司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010A3A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010A3A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A3E18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2.</w:t>
      </w:r>
      <w:r w:rsidRPr="00D50F1C">
        <w:rPr>
          <w:rFonts w:ascii="宋体" w:hAnsi="宋体" w:cs="宋体" w:hint="eastAsia"/>
          <w:b/>
          <w:bCs/>
          <w:color w:val="000000"/>
        </w:rPr>
        <w:t>删除客户数据信息服务接口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接口说明：根据客户唯一标识</w:t>
      </w:r>
      <w:r w:rsidRPr="00D50F1C">
        <w:rPr>
          <w:rFonts w:ascii="宋体" w:hAnsi="宋体" w:cs="宋体"/>
          <w:color w:val="000000"/>
        </w:rPr>
        <w:t>ID(client_id)</w:t>
      </w:r>
      <w:r w:rsidRPr="00D50F1C">
        <w:rPr>
          <w:rFonts w:ascii="宋体" w:hAnsi="宋体" w:cs="宋体" w:hint="eastAsia"/>
          <w:color w:val="000000"/>
        </w:rPr>
        <w:t>，将该客户数据信息从人脸样本数据库中删除</w:t>
      </w:r>
    </w:p>
    <w:p w:rsidR="008D5956" w:rsidRPr="00D50F1C" w:rsidRDefault="008D5956" w:rsidP="003A3E1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3A3E1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http://192.168.1.219/v0.13/clientmng/deleteClient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客户数据信息删除是否成功，若删除成功，则其值为”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删除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3A3E18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http://192.168.1.219/v0.13/clientmng/deleteClient?client_id=36lient_secret=rew123&amp;timestamp=1346778889&amp;signature=hkk33djtjrt34vddv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删除成功：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3A3E1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36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"rew123",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删除失败：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3A3E1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36,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"rew123",</w:t>
      </w:r>
    </w:p>
    <w:p w:rsidR="008D5956" w:rsidRPr="00D50F1C" w:rsidRDefault="008D5956" w:rsidP="003A3E18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3A3E18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</w:t>
      </w:r>
    </w:p>
    <w:p w:rsidR="008D5956" w:rsidRPr="00D50F1C" w:rsidRDefault="008D5956" w:rsidP="003A3E18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933B2F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3.</w:t>
      </w:r>
      <w:r w:rsidRPr="00D50F1C">
        <w:rPr>
          <w:rFonts w:ascii="宋体" w:hAnsi="宋体" w:cs="宋体" w:hint="eastAsia"/>
          <w:b/>
          <w:bCs/>
          <w:color w:val="000000"/>
        </w:rPr>
        <w:t>更新客户数据信息服务接口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接口说明：根据客户唯一标识</w:t>
      </w:r>
      <w:r w:rsidRPr="00D50F1C">
        <w:rPr>
          <w:rFonts w:ascii="宋体" w:hAnsi="宋体" w:cs="宋体"/>
          <w:color w:val="000000"/>
        </w:rPr>
        <w:t>ID(client_id)</w:t>
      </w:r>
      <w:r w:rsidRPr="00D50F1C">
        <w:rPr>
          <w:rFonts w:ascii="宋体" w:hAnsi="宋体" w:cs="宋体" w:hint="eastAsia"/>
          <w:color w:val="000000"/>
        </w:rPr>
        <w:t>和客户秘钥</w:t>
      </w:r>
      <w:r w:rsidRPr="00D50F1C">
        <w:rPr>
          <w:rFonts w:ascii="宋体" w:hAnsi="宋体" w:cs="宋体"/>
          <w:color w:val="000000"/>
        </w:rPr>
        <w:t>(client_secret)</w:t>
      </w:r>
      <w:r w:rsidRPr="00D50F1C">
        <w:rPr>
          <w:rFonts w:ascii="宋体" w:hAnsi="宋体" w:cs="宋体" w:hint="eastAsia"/>
          <w:color w:val="000000"/>
        </w:rPr>
        <w:t>，在人脸样本数据库中将该客户数据信息进行更新</w:t>
      </w:r>
    </w:p>
    <w:p w:rsidR="008D5956" w:rsidRPr="00D50F1C" w:rsidRDefault="008D5956" w:rsidP="00933B2F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933B2F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POST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http://192.168.1.219/v0.13/clientmng/updateClient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6"/>
        <w:gridCol w:w="1214"/>
        <w:gridCol w:w="1687"/>
        <w:gridCol w:w="3305"/>
      </w:tblGrid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客户拼音或英文名称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客户中文名称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316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87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05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 xml:space="preserve"> face_name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客户数据更新是否成功，若更新成功，则其值为”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拼音或英文名称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中文名称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更新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933B2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http://192.168.1.219/v0.13/clientmng/updateClient?client_id=34&amp;client_secret=</w:t>
      </w:r>
      <w:hyperlink r:id="rId8" w:history="1">
        <w:r w:rsidRPr="00D50F1C">
          <w:rPr>
            <w:rStyle w:val="Hyperlink"/>
            <w:rFonts w:ascii="宋体" w:hAnsi="宋体" w:cs="宋体"/>
            <w:color w:val="000000"/>
          </w:rPr>
          <w:t>1234567890&amp;</w:t>
        </w:r>
        <w:r w:rsidRPr="00D50F1C">
          <w:rPr>
            <w:rStyle w:val="Hyperlink"/>
            <w:rFonts w:ascii="宋体" w:hAnsi="宋体" w:cs="宋体"/>
            <w:color w:val="000000"/>
            <w:shd w:val="clear" w:color="auto" w:fill="F7F7F7"/>
          </w:rPr>
          <w:t>client_name=Microsoft Company&amp;client_cname</w:t>
        </w:r>
      </w:hyperlink>
      <w:r w:rsidRPr="00D50F1C">
        <w:rPr>
          <w:rFonts w:ascii="宋体" w:hAnsi="宋体" w:cs="宋体"/>
          <w:color w:val="000000"/>
          <w:shd w:val="clear" w:color="auto" w:fill="F7F7F7"/>
        </w:rPr>
        <w:t>=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微软技术有限公司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&amp;timestamp=13467788899&amp;signature=hkk33djtjrt34hhgtg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更新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933B2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34,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"1234567890",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</w:t>
      </w:r>
      <w:r w:rsidRPr="00D50F1C">
        <w:rPr>
          <w:rFonts w:ascii="宋体" w:hAnsi="宋体" w:cs="宋体"/>
          <w:color w:val="000000"/>
          <w:shd w:val="clear" w:color="auto" w:fill="F7F7F7"/>
        </w:rPr>
        <w:t>_name: "</w:t>
      </w:r>
      <w:r w:rsidRPr="00D50F1C">
        <w:rPr>
          <w:rFonts w:ascii="宋体" w:hAnsi="宋体" w:cs="宋体"/>
        </w:rPr>
        <w:t xml:space="preserve"> </w:t>
      </w:r>
      <w:r w:rsidRPr="00D50F1C">
        <w:rPr>
          <w:rFonts w:ascii="宋体" w:hAnsi="宋体" w:cs="宋体"/>
          <w:color w:val="000000"/>
          <w:shd w:val="clear" w:color="auto" w:fill="F7F7F7"/>
        </w:rPr>
        <w:t>Microsoft Company",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</w:t>
      </w:r>
      <w:r w:rsidRPr="00D50F1C">
        <w:rPr>
          <w:rFonts w:ascii="宋体" w:hAnsi="宋体" w:cs="宋体"/>
          <w:color w:val="000000"/>
          <w:shd w:val="clear" w:color="auto" w:fill="F7F7F7"/>
        </w:rPr>
        <w:t>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微软技术有限公司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更新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933B2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34,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"1234567890",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</w:t>
      </w:r>
      <w:r w:rsidRPr="00D50F1C">
        <w:rPr>
          <w:rFonts w:ascii="宋体" w:hAnsi="宋体" w:cs="宋体"/>
          <w:color w:val="000000"/>
          <w:shd w:val="clear" w:color="auto" w:fill="F7F7F7"/>
        </w:rPr>
        <w:t>_name: "Microsoft Company",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</w:t>
      </w:r>
      <w:r w:rsidRPr="00D50F1C">
        <w:rPr>
          <w:rFonts w:ascii="宋体" w:hAnsi="宋体" w:cs="宋体"/>
          <w:color w:val="000000"/>
          <w:shd w:val="clear" w:color="auto" w:fill="F7F7F7"/>
        </w:rPr>
        <w:t>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微软技术有限公司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933B2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933B2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timestamp:13467788903</w:t>
      </w:r>
    </w:p>
    <w:p w:rsidR="008D5956" w:rsidRPr="00D50F1C" w:rsidRDefault="008D5956" w:rsidP="00933B2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209EF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4.</w:t>
      </w:r>
      <w:r w:rsidRPr="00D50F1C">
        <w:rPr>
          <w:rFonts w:ascii="宋体" w:hAnsi="宋体" w:cs="宋体" w:hint="eastAsia"/>
          <w:b/>
          <w:bCs/>
          <w:color w:val="000000"/>
        </w:rPr>
        <w:t>获取客户数据信息服务接口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接口说明：根据客户唯一标识</w:t>
      </w:r>
      <w:r w:rsidRPr="00D50F1C">
        <w:rPr>
          <w:rFonts w:ascii="宋体" w:hAnsi="宋体" w:cs="宋体"/>
          <w:color w:val="000000"/>
        </w:rPr>
        <w:t>ID(client_id)</w:t>
      </w:r>
      <w:r w:rsidRPr="00D50F1C">
        <w:rPr>
          <w:rFonts w:ascii="宋体" w:hAnsi="宋体" w:cs="宋体" w:hint="eastAsia"/>
          <w:color w:val="000000"/>
        </w:rPr>
        <w:t>和客户秘钥</w:t>
      </w:r>
      <w:r w:rsidRPr="00D50F1C">
        <w:rPr>
          <w:rFonts w:ascii="宋体" w:hAnsi="宋体" w:cs="宋体"/>
          <w:color w:val="000000"/>
        </w:rPr>
        <w:t>(client_secret)</w:t>
      </w:r>
      <w:r w:rsidRPr="00D50F1C">
        <w:rPr>
          <w:rFonts w:ascii="宋体" w:hAnsi="宋体" w:cs="宋体" w:hint="eastAsia"/>
          <w:color w:val="000000"/>
        </w:rPr>
        <w:t>，从人脸样本数据库中获取该客户数据信息</w:t>
      </w:r>
    </w:p>
    <w:p w:rsidR="008D5956" w:rsidRPr="00D50F1C" w:rsidRDefault="008D5956" w:rsidP="003209EF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3209EF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http://192.168.1.219/v0.13/clientmng/getClient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620"/>
        <w:gridCol w:w="3554"/>
      </w:tblGrid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>
        <w:tc>
          <w:tcPr>
            <w:tcW w:w="213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620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554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1"/>
        <w:gridCol w:w="1118"/>
        <w:gridCol w:w="1522"/>
        <w:gridCol w:w="3251"/>
      </w:tblGrid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客户数据信息获取是否成功，若获取成功，则其值为”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client_id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client_secret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客户秘钥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客户拼音或英文名称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客户中文名称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client_create_timestamp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客户数据信息创建时间戳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client_update_timestamp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客户数据信息更新时间戳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160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D76094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</w:tbl>
    <w:p w:rsidR="008D5956" w:rsidRPr="00D50F1C" w:rsidRDefault="008D5956" w:rsidP="003209EF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3209EF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</w:rPr>
        <w:t>http://192.168.1.219/v0.13/clientmng/getClient?client_id=34&amp;client_secret=1234567890</w:t>
      </w:r>
      <w:r w:rsidRPr="00D50F1C">
        <w:rPr>
          <w:rFonts w:ascii="宋体" w:hAnsi="宋体" w:cs="宋体"/>
          <w:color w:val="000000"/>
          <w:shd w:val="clear" w:color="auto" w:fill="F7F7F7"/>
        </w:rPr>
        <w:t>&amp;timestamp=1346778889&amp;signature=hkk33djtjrt34hhgtg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result:"sucess",</w:t>
      </w:r>
    </w:p>
    <w:p w:rsidR="008D5956" w:rsidRPr="00D50F1C" w:rsidRDefault="008D5956" w:rsidP="003209E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34,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"1234567890",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client_name: "Microsoft Company",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client_cname: "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微软技术有限公司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client_create_timestamp: 1341488232,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client_update_timestamp: 1341572635,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timestamp:1546778890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result:"failed",</w:t>
      </w:r>
    </w:p>
    <w:p w:rsidR="008D5956" w:rsidRPr="00D50F1C" w:rsidRDefault="008D5956" w:rsidP="003209E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client_id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34,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Style w:val="Strong"/>
          <w:rFonts w:ascii="宋体" w:hAnsi="宋体" w:cs="宋体"/>
          <w:b w:val="0"/>
          <w:bCs w:val="0"/>
          <w:color w:val="000000"/>
        </w:rPr>
        <w:t>client_secret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：</w:t>
      </w:r>
      <w:r w:rsidRPr="00D50F1C">
        <w:rPr>
          <w:rFonts w:ascii="宋体" w:hAnsi="宋体" w:cs="宋体"/>
          <w:color w:val="000000"/>
          <w:shd w:val="clear" w:color="auto" w:fill="F7F7F7"/>
        </w:rPr>
        <w:t>"1234567890",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client_name: "",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client_cname: "",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client_create_timestamp: 0,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client_update_timestamp: 0,</w:t>
      </w:r>
    </w:p>
    <w:p w:rsidR="008D5956" w:rsidRPr="00D50F1C" w:rsidRDefault="008D5956" w:rsidP="003209EF">
      <w:pPr>
        <w:ind w:firstLineChars="150" w:firstLine="31680"/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error_msg: "xxxxxxxxx",</w:t>
      </w:r>
    </w:p>
    <w:p w:rsidR="008D5956" w:rsidRPr="00D50F1C" w:rsidRDefault="008D5956" w:rsidP="003209EF">
      <w:pPr>
        <w:ind w:firstLineChars="150" w:firstLine="31680"/>
        <w:jc w:val="left"/>
        <w:rPr>
          <w:rStyle w:val="Strong"/>
          <w:rFonts w:ascii="宋体" w:cs="宋体"/>
          <w:b w:val="0"/>
          <w:bCs w:val="0"/>
          <w:color w:val="000000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timestamp:1346778890</w:t>
      </w:r>
    </w:p>
    <w:p w:rsidR="008D5956" w:rsidRPr="00D50F1C" w:rsidRDefault="008D5956" w:rsidP="003209EF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}</w:t>
      </w:r>
    </w:p>
    <w:p w:rsidR="008D5956" w:rsidRPr="00D50F1C" w:rsidRDefault="008D5956" w:rsidP="00010A3A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870B17">
      <w:pPr>
        <w:jc w:val="left"/>
        <w:rPr>
          <w:rFonts w:ascii="宋体" w:cs="宋体"/>
          <w:b/>
          <w:bCs/>
          <w:color w:val="000000"/>
        </w:rPr>
      </w:pPr>
      <w:r w:rsidRPr="00D50F1C">
        <w:rPr>
          <w:rFonts w:ascii="宋体" w:hAnsi="宋体" w:cs="宋体"/>
          <w:b/>
          <w:bCs/>
          <w:color w:val="000000"/>
        </w:rPr>
        <w:t>5.</w:t>
      </w:r>
      <w:r w:rsidRPr="00D50F1C">
        <w:rPr>
          <w:rFonts w:ascii="宋体" w:hAnsi="宋体" w:cs="宋体" w:hint="eastAsia"/>
          <w:b/>
          <w:bCs/>
          <w:color w:val="000000"/>
        </w:rPr>
        <w:t>获取全部客户数据信息服务接口</w:t>
      </w:r>
    </w:p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接口说明：从人脸样本数据库中获取全部客户数据信息</w:t>
      </w:r>
    </w:p>
    <w:p w:rsidR="008D5956" w:rsidRPr="00D50F1C" w:rsidRDefault="008D5956" w:rsidP="00870B17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接口协议：</w:t>
      </w:r>
      <w:r w:rsidRPr="00D50F1C">
        <w:rPr>
          <w:rFonts w:ascii="宋体" w:hAnsi="宋体" w:cs="宋体"/>
          <w:color w:val="000000"/>
        </w:rPr>
        <w:t>HTTP</w:t>
      </w:r>
    </w:p>
    <w:p w:rsidR="008D5956" w:rsidRPr="00D50F1C" w:rsidRDefault="008D5956" w:rsidP="00870B17">
      <w:pPr>
        <w:jc w:val="left"/>
        <w:rPr>
          <w:rFonts w:ascii="宋体" w:hAnsi="宋体" w:cs="宋体"/>
          <w:color w:val="000000"/>
        </w:rPr>
      </w:pPr>
      <w:r w:rsidRPr="00D50F1C">
        <w:rPr>
          <w:rFonts w:ascii="宋体" w:hAnsi="宋体" w:cs="宋体"/>
          <w:color w:val="000000"/>
        </w:rPr>
        <w:t>HTTP</w:t>
      </w:r>
      <w:r w:rsidRPr="00D50F1C">
        <w:rPr>
          <w:rFonts w:ascii="宋体" w:hAnsi="宋体" w:cs="宋体" w:hint="eastAsia"/>
          <w:color w:val="000000"/>
        </w:rPr>
        <w:t>方法：</w:t>
      </w:r>
      <w:r w:rsidRPr="00D50F1C">
        <w:rPr>
          <w:rFonts w:ascii="宋体" w:hAnsi="宋体" w:cs="宋体"/>
          <w:color w:val="000000"/>
        </w:rPr>
        <w:t>GET</w:t>
      </w:r>
    </w:p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接口请求地址：</w:t>
      </w:r>
      <w:r w:rsidRPr="00D50F1C">
        <w:rPr>
          <w:rFonts w:ascii="宋体" w:hAnsi="宋体" w:cs="宋体"/>
          <w:color w:val="000000"/>
        </w:rPr>
        <w:t xml:space="preserve"> http://192.168.1.219/v0.13/clientmng/getClientsList</w:t>
      </w:r>
    </w:p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  <w:r w:rsidRPr="00D50F1C">
        <w:rPr>
          <w:rFonts w:ascii="宋体" w:hAnsi="宋体" w:cs="宋体" w:hint="eastAsia"/>
          <w:color w:val="000000"/>
        </w:rPr>
        <w:t>接口请求参数说明：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admin_name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系统管理员名称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admin_passwd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系统管理员密码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请求时间戳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signature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请求数字签名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对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admin_name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，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admin_passwd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参数名值对的联合字符串进行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md5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算法加密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接口返回说明：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218"/>
        <w:gridCol w:w="1800"/>
        <w:gridCol w:w="3374"/>
      </w:tblGrid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字段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必选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类型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说明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result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获取全部客户数据信息列表是否成功，若获取成功，则其值为”</w:t>
            </w:r>
            <w:r w:rsidRPr="00D50F1C">
              <w:rPr>
                <w:rFonts w:ascii="宋体" w:hAnsi="宋体" w:cs="宋体"/>
                <w:color w:val="000000"/>
              </w:rPr>
              <w:t>sucess</w:t>
            </w:r>
            <w:r w:rsidRPr="00D50F1C">
              <w:rPr>
                <w:rFonts w:ascii="宋体" w:hAnsi="宋体" w:cs="宋体" w:hint="eastAsia"/>
                <w:color w:val="000000"/>
              </w:rPr>
              <w:t>”，否则为”</w:t>
            </w:r>
            <w:r w:rsidRPr="00D50F1C">
              <w:rPr>
                <w:rFonts w:ascii="宋体" w:hAnsi="宋体" w:cs="宋体"/>
                <w:color w:val="000000"/>
              </w:rPr>
              <w:t>failed</w:t>
            </w:r>
            <w:r w:rsidRPr="00D50F1C"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clients_num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获取的</w:t>
            </w:r>
            <w:r w:rsidRPr="00D50F1C">
              <w:rPr>
                <w:rFonts w:ascii="宋体" w:hAnsi="宋体" w:cs="宋体" w:hint="eastAsia"/>
                <w:color w:val="000000"/>
              </w:rPr>
              <w:t>全部客户数据信息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记录数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0)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error_msg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错误提示信息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成功时其值为空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timestamp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响应时间戳</w:t>
            </w:r>
          </w:p>
        </w:tc>
      </w:tr>
      <w:tr w:rsidR="008D5956" w:rsidRPr="00D50F1C" w:rsidTr="00BF0FEE">
        <w:tc>
          <w:tcPr>
            <w:tcW w:w="213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clients_list</w:t>
            </w:r>
          </w:p>
        </w:tc>
        <w:tc>
          <w:tcPr>
            <w:tcW w:w="121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800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list</w:t>
            </w:r>
          </w:p>
        </w:tc>
        <w:tc>
          <w:tcPr>
            <w:tcW w:w="3374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获取的</w:t>
            </w:r>
            <w:r w:rsidRPr="00D50F1C">
              <w:rPr>
                <w:rFonts w:ascii="宋体" w:hAnsi="宋体" w:cs="宋体" w:hint="eastAsia"/>
                <w:color w:val="000000"/>
              </w:rPr>
              <w:t>全部客户数据信息</w:t>
            </w: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记录列表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(</w:t>
            </w:r>
            <w:r w:rsidRPr="00D50F1C">
              <w:rPr>
                <w:rFonts w:ascii="宋体" w:hAnsi="宋体" w:cs="宋体" w:hint="eastAsia"/>
                <w:color w:val="000000"/>
              </w:rPr>
              <w:t>获取</w:t>
            </w: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失败时其值为空列表</w:t>
            </w: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)</w:t>
            </w:r>
          </w:p>
        </w:tc>
      </w:tr>
    </w:tbl>
    <w:p w:rsidR="008D5956" w:rsidRPr="00D50F1C" w:rsidRDefault="008D5956" w:rsidP="00870B17">
      <w:pPr>
        <w:jc w:val="left"/>
        <w:rPr>
          <w:rStyle w:val="Strong"/>
          <w:rFonts w:ascii="宋体" w:cs="宋体"/>
          <w:b w:val="0"/>
          <w:bCs w:val="0"/>
          <w:color w:val="000000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  <w:shd w:val="clear" w:color="auto" w:fill="F7F7F7"/>
        </w:rPr>
        <w:t>其中，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获取的</w:t>
      </w:r>
      <w:r w:rsidRPr="00D50F1C">
        <w:rPr>
          <w:rFonts w:ascii="宋体" w:hAnsi="宋体" w:cs="宋体" w:hint="eastAsia"/>
          <w:color w:val="000000"/>
        </w:rPr>
        <w:t>全部客户数据信息</w:t>
      </w:r>
      <w:r w:rsidRPr="00D50F1C">
        <w:rPr>
          <w:rStyle w:val="Strong"/>
          <w:rFonts w:ascii="宋体" w:hAnsi="宋体" w:cs="宋体" w:hint="eastAsia"/>
          <w:b w:val="0"/>
          <w:bCs w:val="0"/>
          <w:color w:val="000000"/>
        </w:rPr>
        <w:t>记录列表中的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每条记录包含如下字段信息：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1"/>
        <w:gridCol w:w="1125"/>
        <w:gridCol w:w="1528"/>
        <w:gridCol w:w="3238"/>
      </w:tblGrid>
      <w:tr w:rsidR="008D5956" w:rsidRPr="00D50F1C" w:rsidTr="00BF0FEE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字段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必选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类型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</w:rPr>
              <w:t>说明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client_id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Style w:val="Strong"/>
                <w:rFonts w:ascii="宋体" w:hAnsi="宋体" w:cs="宋体" w:hint="eastAsia"/>
                <w:b w:val="0"/>
                <w:bCs w:val="0"/>
                <w:color w:val="000000"/>
              </w:rPr>
              <w:t>客户标识</w:t>
            </w:r>
            <w:r w:rsidRPr="00D50F1C">
              <w:rPr>
                <w:rStyle w:val="Strong"/>
                <w:rFonts w:ascii="宋体" w:hAnsi="宋体" w:cs="宋体"/>
                <w:b w:val="0"/>
                <w:bCs w:val="0"/>
                <w:color w:val="000000"/>
              </w:rPr>
              <w:t>ID</w:t>
            </w:r>
          </w:p>
        </w:tc>
      </w:tr>
      <w:tr w:rsidR="008D5956" w:rsidRPr="00D50F1C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client_secret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客户秘钥</w:t>
            </w:r>
          </w:p>
        </w:tc>
      </w:tr>
      <w:tr w:rsidR="008D5956" w:rsidRPr="00D50F1C" w:rsidTr="00BF0FEE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client_name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客户拼音或英文名称</w:t>
            </w:r>
          </w:p>
        </w:tc>
      </w:tr>
      <w:tr w:rsidR="008D5956" w:rsidRPr="00D50F1C" w:rsidTr="00BF0FEE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client_cname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string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客户中文名称</w:t>
            </w:r>
          </w:p>
        </w:tc>
      </w:tr>
      <w:tr w:rsidR="008D5956" w:rsidRPr="00D50F1C" w:rsidTr="00BF0FEE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client_create_timestamp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客户数据信息创建时间戳</w:t>
            </w:r>
          </w:p>
        </w:tc>
      </w:tr>
      <w:tr w:rsidR="008D5956" w:rsidRPr="00D50F1C" w:rsidTr="00BF0FEE">
        <w:tc>
          <w:tcPr>
            <w:tcW w:w="2421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client_update_timestamp</w:t>
            </w:r>
          </w:p>
        </w:tc>
        <w:tc>
          <w:tcPr>
            <w:tcW w:w="1160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是</w:t>
            </w:r>
          </w:p>
        </w:tc>
        <w:tc>
          <w:tcPr>
            <w:tcW w:w="1563" w:type="dxa"/>
          </w:tcPr>
          <w:p w:rsidR="008D5956" w:rsidRPr="00D50F1C" w:rsidRDefault="008D5956" w:rsidP="00BF0FEE">
            <w:pPr>
              <w:jc w:val="left"/>
              <w:rPr>
                <w:rFonts w:ascii="宋体" w:hAns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/>
                <w:color w:val="000000"/>
                <w:shd w:val="clear" w:color="auto" w:fill="F7F7F7"/>
              </w:rPr>
              <w:t>int32</w:t>
            </w:r>
          </w:p>
        </w:tc>
        <w:tc>
          <w:tcPr>
            <w:tcW w:w="3378" w:type="dxa"/>
          </w:tcPr>
          <w:p w:rsidR="008D5956" w:rsidRPr="00D50F1C" w:rsidRDefault="008D5956" w:rsidP="00BF0FEE">
            <w:pPr>
              <w:jc w:val="left"/>
              <w:rPr>
                <w:rFonts w:ascii="宋体" w:cs="宋体"/>
                <w:color w:val="000000"/>
                <w:shd w:val="clear" w:color="auto" w:fill="F7F7F7"/>
              </w:rPr>
            </w:pPr>
            <w:r w:rsidRPr="00D50F1C">
              <w:rPr>
                <w:rFonts w:ascii="宋体" w:hAnsi="宋体" w:cs="宋体" w:hint="eastAsia"/>
                <w:color w:val="000000"/>
                <w:shd w:val="clear" w:color="auto" w:fill="F7F7F7"/>
              </w:rPr>
              <w:t>客户数据信息更新时间戳</w:t>
            </w:r>
          </w:p>
        </w:tc>
      </w:tr>
    </w:tbl>
    <w:p w:rsidR="008D5956" w:rsidRPr="00D50F1C" w:rsidRDefault="008D5956" w:rsidP="00870B17">
      <w:pPr>
        <w:jc w:val="left"/>
        <w:rPr>
          <w:rFonts w:ascii="宋体" w:cs="宋体"/>
          <w:color w:val="000000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接口请求示例：</w:t>
      </w:r>
    </w:p>
    <w:p w:rsidR="008D5956" w:rsidRPr="00D50F1C" w:rsidRDefault="008D5956" w:rsidP="00870B17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http://192.168.1.219/v0.13/clientmng/getClientsList? admin_name=admin&amp;admin_passwd=abcd1234&amp;timestamp=1543479213&amp; signature=1110cfc1819efbc29f94066fcb117d3e</w:t>
      </w:r>
    </w:p>
    <w:p w:rsidR="008D5956" w:rsidRPr="00D50F1C" w:rsidRDefault="008D5956" w:rsidP="00870B17">
      <w:pPr>
        <w:jc w:val="left"/>
        <w:rPr>
          <w:rFonts w:ascii="宋体" w:hAnsi="宋体" w:cs="宋体"/>
          <w:color w:val="000000"/>
          <w:shd w:val="clear" w:color="auto" w:fill="F7F7F7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接口返回结果示例：</w:t>
      </w: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成功：</w:t>
      </w:r>
    </w:p>
    <w:p w:rsidR="008D5956" w:rsidRPr="00D50F1C" w:rsidRDefault="008D5956" w:rsidP="003504E3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'result': 'success',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'clients_num': 3,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'error_msg': '',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'timestamp': 1543479213,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'clients_list': [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{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'client_secret': '1234567890',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'client_create_timestamp': 1542163942,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'client_id': 33,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'client_name': 'Hong Xin Company',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'client_update_timestamp': 0,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'client_cname': '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宏芯信息科技</w:t>
      </w:r>
      <w:r w:rsidRPr="00D50F1C">
        <w:rPr>
          <w:rFonts w:ascii="宋体" w:hAnsi="宋体" w:cs="宋体"/>
          <w:color w:val="000000"/>
          <w:shd w:val="clear" w:color="auto" w:fill="F7F7F7"/>
        </w:rPr>
        <w:t>(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北京</w:t>
      </w:r>
      <w:r w:rsidRPr="00D50F1C">
        <w:rPr>
          <w:rFonts w:ascii="宋体" w:hAnsi="宋体" w:cs="宋体"/>
          <w:color w:val="000000"/>
          <w:shd w:val="clear" w:color="auto" w:fill="F7F7F7"/>
        </w:rPr>
        <w:t>)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股份有限公司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'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},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{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'client_secret': '1234567890',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'client_create_timestamp': 1542164213,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'client_id': 34,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'client_name': 'Microsoft Company',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'client_update_timestamp': 1543473496,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'client_cname': '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微软技术有限公司</w:t>
      </w:r>
      <w:r w:rsidRPr="00D50F1C">
        <w:rPr>
          <w:rFonts w:ascii="宋体" w:hAnsi="宋体" w:cs="宋体"/>
          <w:color w:val="000000"/>
          <w:shd w:val="clear" w:color="auto" w:fill="F7F7F7"/>
        </w:rPr>
        <w:t>'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},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{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'client_secret': '234466',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'client_create_timestamp': 1543460564,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'client_id': 35,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'client_name': 'Teng Xun Company',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'client_update_timestamp': 0,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 'client_cname': '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腾讯公司</w:t>
      </w:r>
      <w:r w:rsidRPr="00D50F1C">
        <w:rPr>
          <w:rFonts w:ascii="宋体" w:hAnsi="宋体" w:cs="宋体"/>
          <w:color w:val="000000"/>
          <w:shd w:val="clear" w:color="auto" w:fill="F7F7F7"/>
        </w:rPr>
        <w:t>'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   }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                       ]</w:t>
      </w:r>
    </w:p>
    <w:p w:rsidR="008D5956" w:rsidRPr="00D50F1C" w:rsidRDefault="008D5956" w:rsidP="003504E3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}</w:t>
      </w: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</w:p>
    <w:p w:rsidR="008D5956" w:rsidRPr="00D50F1C" w:rsidRDefault="008D5956" w:rsidP="00870B17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 w:hint="eastAsia"/>
          <w:color w:val="000000"/>
        </w:rPr>
        <w:t>获取</w:t>
      </w:r>
      <w:r w:rsidRPr="00D50F1C">
        <w:rPr>
          <w:rFonts w:ascii="宋体" w:hAnsi="宋体" w:cs="宋体" w:hint="eastAsia"/>
          <w:color w:val="000000"/>
          <w:shd w:val="clear" w:color="auto" w:fill="F7F7F7"/>
        </w:rPr>
        <w:t>失败：</w:t>
      </w:r>
    </w:p>
    <w:p w:rsidR="008D5956" w:rsidRPr="00D50F1C" w:rsidRDefault="008D5956" w:rsidP="003504E3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cs="宋体"/>
          <w:color w:val="000000"/>
          <w:shd w:val="clear" w:color="auto" w:fill="F7F7F7"/>
        </w:rPr>
        <w:t>{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'result': 'success',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'clients_num': 0, 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'error_msg': 'xxxxxxxxx', </w:t>
      </w:r>
    </w:p>
    <w:p w:rsidR="008D5956" w:rsidRPr="00D50F1C" w:rsidRDefault="008D5956" w:rsidP="003504E3">
      <w:pPr>
        <w:jc w:val="left"/>
        <w:rPr>
          <w:rFonts w:asci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'timestamp': 1543479213,</w:t>
      </w:r>
    </w:p>
    <w:p w:rsidR="008D5956" w:rsidRPr="00D50F1C" w:rsidRDefault="008D5956" w:rsidP="003504E3">
      <w:pPr>
        <w:jc w:val="left"/>
        <w:rPr>
          <w:rFonts w:ascii="宋体" w:hAnsi="宋体" w:cs="宋体"/>
          <w:color w:val="000000"/>
          <w:shd w:val="clear" w:color="auto" w:fill="F7F7F7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 xml:space="preserve">  'clients_list': []</w:t>
      </w:r>
    </w:p>
    <w:p w:rsidR="008D5956" w:rsidRPr="00D50F1C" w:rsidRDefault="008D5956" w:rsidP="003504E3">
      <w:pPr>
        <w:jc w:val="left"/>
        <w:rPr>
          <w:rFonts w:ascii="宋体" w:cs="宋体"/>
        </w:rPr>
      </w:pPr>
      <w:r w:rsidRPr="00D50F1C">
        <w:rPr>
          <w:rFonts w:ascii="宋体" w:hAnsi="宋体" w:cs="宋体"/>
          <w:color w:val="000000"/>
          <w:shd w:val="clear" w:color="auto" w:fill="F7F7F7"/>
        </w:rPr>
        <w:t>}</w:t>
      </w:r>
    </w:p>
    <w:sectPr w:rsidR="008D5956" w:rsidRPr="00D50F1C" w:rsidSect="00396AA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956" w:rsidRDefault="008D595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8D5956" w:rsidRDefault="008D595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956" w:rsidRDefault="008D5956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956" w:rsidRDefault="008D595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8D5956" w:rsidRDefault="008D595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956" w:rsidRDefault="008D5956" w:rsidP="004E59F7">
    <w:pPr>
      <w:pStyle w:val="Header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36AA"/>
    <w:multiLevelType w:val="hybridMultilevel"/>
    <w:tmpl w:val="471EB75C"/>
    <w:lvl w:ilvl="0" w:tplc="2DC8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F0EA1"/>
    <w:multiLevelType w:val="hybridMultilevel"/>
    <w:tmpl w:val="92449E2C"/>
    <w:lvl w:ilvl="0" w:tplc="49B28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739DB"/>
    <w:multiLevelType w:val="hybridMultilevel"/>
    <w:tmpl w:val="61E4FD68"/>
    <w:lvl w:ilvl="0" w:tplc="DA5A5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670"/>
    <w:rsid w:val="00007F44"/>
    <w:rsid w:val="00010A3A"/>
    <w:rsid w:val="000128D8"/>
    <w:rsid w:val="00030C1E"/>
    <w:rsid w:val="00044B01"/>
    <w:rsid w:val="0008667D"/>
    <w:rsid w:val="00094D0A"/>
    <w:rsid w:val="00095DE7"/>
    <w:rsid w:val="000A3221"/>
    <w:rsid w:val="000A374E"/>
    <w:rsid w:val="000A5D42"/>
    <w:rsid w:val="000C211D"/>
    <w:rsid w:val="000D0552"/>
    <w:rsid w:val="000D25BC"/>
    <w:rsid w:val="000F7FDC"/>
    <w:rsid w:val="00104DFA"/>
    <w:rsid w:val="00115592"/>
    <w:rsid w:val="001316F5"/>
    <w:rsid w:val="00137884"/>
    <w:rsid w:val="00143BA5"/>
    <w:rsid w:val="001516D4"/>
    <w:rsid w:val="00153A2D"/>
    <w:rsid w:val="00160041"/>
    <w:rsid w:val="00163B59"/>
    <w:rsid w:val="00180953"/>
    <w:rsid w:val="00187611"/>
    <w:rsid w:val="00191722"/>
    <w:rsid w:val="001A23C0"/>
    <w:rsid w:val="001A5E35"/>
    <w:rsid w:val="001C1777"/>
    <w:rsid w:val="001C2B43"/>
    <w:rsid w:val="001C3AA8"/>
    <w:rsid w:val="001D570E"/>
    <w:rsid w:val="001F5DED"/>
    <w:rsid w:val="001F6C4A"/>
    <w:rsid w:val="002149DD"/>
    <w:rsid w:val="00230192"/>
    <w:rsid w:val="00236F46"/>
    <w:rsid w:val="002609AD"/>
    <w:rsid w:val="00280BCC"/>
    <w:rsid w:val="00291EA4"/>
    <w:rsid w:val="0029665A"/>
    <w:rsid w:val="002A4F74"/>
    <w:rsid w:val="002B6841"/>
    <w:rsid w:val="002C4E3D"/>
    <w:rsid w:val="002C529B"/>
    <w:rsid w:val="002F1031"/>
    <w:rsid w:val="003023DC"/>
    <w:rsid w:val="00305880"/>
    <w:rsid w:val="003209EF"/>
    <w:rsid w:val="00341FBC"/>
    <w:rsid w:val="003504E3"/>
    <w:rsid w:val="00353C79"/>
    <w:rsid w:val="00353D5A"/>
    <w:rsid w:val="00353E02"/>
    <w:rsid w:val="00383C51"/>
    <w:rsid w:val="00395CAD"/>
    <w:rsid w:val="00396AA1"/>
    <w:rsid w:val="003978D3"/>
    <w:rsid w:val="003A0E03"/>
    <w:rsid w:val="003A3E18"/>
    <w:rsid w:val="003C111E"/>
    <w:rsid w:val="003C3F50"/>
    <w:rsid w:val="003D5FFA"/>
    <w:rsid w:val="0040655D"/>
    <w:rsid w:val="004276E6"/>
    <w:rsid w:val="00430E38"/>
    <w:rsid w:val="00443CD7"/>
    <w:rsid w:val="00464179"/>
    <w:rsid w:val="00475033"/>
    <w:rsid w:val="00483DA1"/>
    <w:rsid w:val="00484EDD"/>
    <w:rsid w:val="004B4CE8"/>
    <w:rsid w:val="004C00BF"/>
    <w:rsid w:val="004E59F7"/>
    <w:rsid w:val="004E6CF1"/>
    <w:rsid w:val="005111E6"/>
    <w:rsid w:val="00516DFE"/>
    <w:rsid w:val="0053069B"/>
    <w:rsid w:val="00531703"/>
    <w:rsid w:val="00533454"/>
    <w:rsid w:val="0053359D"/>
    <w:rsid w:val="00552208"/>
    <w:rsid w:val="00564611"/>
    <w:rsid w:val="00564E4E"/>
    <w:rsid w:val="0056738A"/>
    <w:rsid w:val="0057596C"/>
    <w:rsid w:val="00593754"/>
    <w:rsid w:val="00597934"/>
    <w:rsid w:val="005B04DE"/>
    <w:rsid w:val="005B7DC5"/>
    <w:rsid w:val="005C2B6E"/>
    <w:rsid w:val="005C3758"/>
    <w:rsid w:val="005D3FC1"/>
    <w:rsid w:val="005E0942"/>
    <w:rsid w:val="005E23BB"/>
    <w:rsid w:val="00611E58"/>
    <w:rsid w:val="00632579"/>
    <w:rsid w:val="0063731D"/>
    <w:rsid w:val="006543A8"/>
    <w:rsid w:val="0067137F"/>
    <w:rsid w:val="00691BB8"/>
    <w:rsid w:val="00693ACC"/>
    <w:rsid w:val="00696B4B"/>
    <w:rsid w:val="00697012"/>
    <w:rsid w:val="006A1F52"/>
    <w:rsid w:val="006B3ED6"/>
    <w:rsid w:val="006C43A2"/>
    <w:rsid w:val="006E09B8"/>
    <w:rsid w:val="006E2C41"/>
    <w:rsid w:val="006E69A6"/>
    <w:rsid w:val="006E78F1"/>
    <w:rsid w:val="007011B5"/>
    <w:rsid w:val="00706DA8"/>
    <w:rsid w:val="007159B0"/>
    <w:rsid w:val="00723CD6"/>
    <w:rsid w:val="0072442A"/>
    <w:rsid w:val="00730CC8"/>
    <w:rsid w:val="007348C3"/>
    <w:rsid w:val="007665C4"/>
    <w:rsid w:val="007753C2"/>
    <w:rsid w:val="00775D9B"/>
    <w:rsid w:val="00783B68"/>
    <w:rsid w:val="007A0A83"/>
    <w:rsid w:val="007A33F6"/>
    <w:rsid w:val="007C6C6E"/>
    <w:rsid w:val="007D4408"/>
    <w:rsid w:val="007D6AFD"/>
    <w:rsid w:val="0080542E"/>
    <w:rsid w:val="008156D8"/>
    <w:rsid w:val="00823FFE"/>
    <w:rsid w:val="00837BF4"/>
    <w:rsid w:val="00855429"/>
    <w:rsid w:val="00870B17"/>
    <w:rsid w:val="0087273A"/>
    <w:rsid w:val="008737A7"/>
    <w:rsid w:val="0088052D"/>
    <w:rsid w:val="0088637C"/>
    <w:rsid w:val="008A02DF"/>
    <w:rsid w:val="008B0799"/>
    <w:rsid w:val="008B171C"/>
    <w:rsid w:val="008B6A58"/>
    <w:rsid w:val="008C149A"/>
    <w:rsid w:val="008C7921"/>
    <w:rsid w:val="008D344F"/>
    <w:rsid w:val="008D5956"/>
    <w:rsid w:val="008E690B"/>
    <w:rsid w:val="008F585B"/>
    <w:rsid w:val="00900C4E"/>
    <w:rsid w:val="00906FF8"/>
    <w:rsid w:val="00917726"/>
    <w:rsid w:val="00922849"/>
    <w:rsid w:val="00933B2F"/>
    <w:rsid w:val="00943A45"/>
    <w:rsid w:val="00956D5C"/>
    <w:rsid w:val="00963DDE"/>
    <w:rsid w:val="00966AD9"/>
    <w:rsid w:val="009813FC"/>
    <w:rsid w:val="009956CC"/>
    <w:rsid w:val="009B5546"/>
    <w:rsid w:val="009B79FF"/>
    <w:rsid w:val="009E2644"/>
    <w:rsid w:val="009F1728"/>
    <w:rsid w:val="009F5076"/>
    <w:rsid w:val="009F65B1"/>
    <w:rsid w:val="00A118DC"/>
    <w:rsid w:val="00A13E7B"/>
    <w:rsid w:val="00A23A81"/>
    <w:rsid w:val="00A417F2"/>
    <w:rsid w:val="00A41D46"/>
    <w:rsid w:val="00A6497E"/>
    <w:rsid w:val="00A761AF"/>
    <w:rsid w:val="00A771AC"/>
    <w:rsid w:val="00A8262D"/>
    <w:rsid w:val="00A87AD1"/>
    <w:rsid w:val="00A90DF3"/>
    <w:rsid w:val="00AA18F7"/>
    <w:rsid w:val="00AA55F3"/>
    <w:rsid w:val="00AB0636"/>
    <w:rsid w:val="00AD0013"/>
    <w:rsid w:val="00AE0C4F"/>
    <w:rsid w:val="00AE3A1F"/>
    <w:rsid w:val="00AF3A1D"/>
    <w:rsid w:val="00B33019"/>
    <w:rsid w:val="00B443CD"/>
    <w:rsid w:val="00B455E9"/>
    <w:rsid w:val="00B61338"/>
    <w:rsid w:val="00BB0CD8"/>
    <w:rsid w:val="00BB2AB8"/>
    <w:rsid w:val="00BD5343"/>
    <w:rsid w:val="00BF0FEE"/>
    <w:rsid w:val="00BF2421"/>
    <w:rsid w:val="00C03B10"/>
    <w:rsid w:val="00C03C1B"/>
    <w:rsid w:val="00C0777C"/>
    <w:rsid w:val="00C11174"/>
    <w:rsid w:val="00C13F9C"/>
    <w:rsid w:val="00C33A2B"/>
    <w:rsid w:val="00C355E1"/>
    <w:rsid w:val="00C469C2"/>
    <w:rsid w:val="00C5323E"/>
    <w:rsid w:val="00C56AE3"/>
    <w:rsid w:val="00C6634B"/>
    <w:rsid w:val="00C87487"/>
    <w:rsid w:val="00C9230D"/>
    <w:rsid w:val="00C92324"/>
    <w:rsid w:val="00C94154"/>
    <w:rsid w:val="00C97DCD"/>
    <w:rsid w:val="00CB5A8F"/>
    <w:rsid w:val="00CD23C9"/>
    <w:rsid w:val="00CD40E5"/>
    <w:rsid w:val="00CE5895"/>
    <w:rsid w:val="00CE5AE5"/>
    <w:rsid w:val="00CE6EF4"/>
    <w:rsid w:val="00CF2A84"/>
    <w:rsid w:val="00CF55AD"/>
    <w:rsid w:val="00D4735E"/>
    <w:rsid w:val="00D50F1C"/>
    <w:rsid w:val="00D54118"/>
    <w:rsid w:val="00D555DE"/>
    <w:rsid w:val="00D60EA2"/>
    <w:rsid w:val="00D705E1"/>
    <w:rsid w:val="00D76094"/>
    <w:rsid w:val="00D8613A"/>
    <w:rsid w:val="00D913F5"/>
    <w:rsid w:val="00DA5B2D"/>
    <w:rsid w:val="00DB3373"/>
    <w:rsid w:val="00DB5314"/>
    <w:rsid w:val="00DC10CE"/>
    <w:rsid w:val="00DC177D"/>
    <w:rsid w:val="00DD0EAA"/>
    <w:rsid w:val="00DD40D9"/>
    <w:rsid w:val="00DD5B31"/>
    <w:rsid w:val="00DF0D5C"/>
    <w:rsid w:val="00DF1AEF"/>
    <w:rsid w:val="00E11B92"/>
    <w:rsid w:val="00E1663D"/>
    <w:rsid w:val="00E230D0"/>
    <w:rsid w:val="00E40C5C"/>
    <w:rsid w:val="00E41421"/>
    <w:rsid w:val="00E4320A"/>
    <w:rsid w:val="00E575E3"/>
    <w:rsid w:val="00E60F41"/>
    <w:rsid w:val="00E61772"/>
    <w:rsid w:val="00E72F3B"/>
    <w:rsid w:val="00E76796"/>
    <w:rsid w:val="00E83B17"/>
    <w:rsid w:val="00E84641"/>
    <w:rsid w:val="00E975C3"/>
    <w:rsid w:val="00EC195E"/>
    <w:rsid w:val="00EE1670"/>
    <w:rsid w:val="00EE5519"/>
    <w:rsid w:val="00EF73DB"/>
    <w:rsid w:val="00F07F4D"/>
    <w:rsid w:val="00F12AC7"/>
    <w:rsid w:val="00F34E81"/>
    <w:rsid w:val="00F434D4"/>
    <w:rsid w:val="00F50392"/>
    <w:rsid w:val="00F50D62"/>
    <w:rsid w:val="00F560C1"/>
    <w:rsid w:val="00F61445"/>
    <w:rsid w:val="00F61CD7"/>
    <w:rsid w:val="00F713E1"/>
    <w:rsid w:val="00F72E3E"/>
    <w:rsid w:val="00F7656C"/>
    <w:rsid w:val="00F7674C"/>
    <w:rsid w:val="00F87830"/>
    <w:rsid w:val="00FA2097"/>
    <w:rsid w:val="00FA20F1"/>
    <w:rsid w:val="00FA2A21"/>
    <w:rsid w:val="00FA34EF"/>
    <w:rsid w:val="00FA4BAE"/>
    <w:rsid w:val="00FB21AA"/>
    <w:rsid w:val="00FB2F9F"/>
    <w:rsid w:val="00FD07B3"/>
    <w:rsid w:val="00FD4CF9"/>
    <w:rsid w:val="00FF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A1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34D4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236F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rsid w:val="00236F46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99"/>
    <w:qFormat/>
    <w:rsid w:val="00AE3A1F"/>
    <w:rPr>
      <w:b/>
      <w:bCs/>
    </w:rPr>
  </w:style>
  <w:style w:type="character" w:styleId="Hyperlink">
    <w:name w:val="Hyperlink"/>
    <w:basedOn w:val="DefaultParagraphFont"/>
    <w:uiPriority w:val="99"/>
    <w:rsid w:val="00F7656C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rsid w:val="00E43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1EA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4320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1EA4"/>
    <w:rPr>
      <w:sz w:val="18"/>
      <w:szCs w:val="18"/>
    </w:rPr>
  </w:style>
  <w:style w:type="table" w:styleId="TableGrid">
    <w:name w:val="Table Grid"/>
    <w:basedOn w:val="TableNormal"/>
    <w:uiPriority w:val="99"/>
    <w:locked/>
    <w:rsid w:val="004E59F7"/>
    <w:pPr>
      <w:widowControl w:val="0"/>
      <w:jc w:val="both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0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api.hxserver.com.cn/v0.1/facemng/update?client_id=22345&amp;client_secret=abc123&amp;face_id=22345_1010&amp;face_name=liyang&amp;face_c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lapi.hxserver.com.cn/v0.1/facemng/update?client_id=22345&amp;client_secret=abc123&amp;face_id=22345_1010&amp;face_name=liyang&amp;face_c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2604</TotalTime>
  <Pages>28</Pages>
  <Words>3992</Words>
  <Characters>22755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yanglin</dc:creator>
  <cp:keywords/>
  <dc:description/>
  <cp:lastModifiedBy>win</cp:lastModifiedBy>
  <cp:revision>237</cp:revision>
  <dcterms:created xsi:type="dcterms:W3CDTF">2018-10-03T19:37:00Z</dcterms:created>
  <dcterms:modified xsi:type="dcterms:W3CDTF">2018-11-29T08:21:00Z</dcterms:modified>
</cp:coreProperties>
</file>